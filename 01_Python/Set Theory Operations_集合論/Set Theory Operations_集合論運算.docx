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19A2" w14:textId="7896379D" w:rsidR="008008C3" w:rsidRPr="00AE6138" w:rsidRDefault="00DC1A35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b/>
          <w:bCs/>
          <w:color w:val="6B461B" w:themeColor="accent3" w:themeShade="80"/>
          <w:sz w:val="40"/>
          <w:szCs w:val="40"/>
        </w:rPr>
      </w:pPr>
      <w:r>
        <w:rPr>
          <w:rFonts w:ascii="微軟正黑體" w:eastAsia="微軟正黑體" w:hAnsi="微軟正黑體" w:cs="新細明體" w:hint="eastAsia"/>
          <w:b/>
          <w:bCs/>
          <w:color w:val="6B461B" w:themeColor="accent3" w:themeShade="80"/>
          <w:sz w:val="40"/>
          <w:szCs w:val="40"/>
        </w:rPr>
        <w:t>集合論運算</w:t>
      </w:r>
    </w:p>
    <w:p w14:paraId="4E7DF382" w14:textId="5F28832E" w:rsidR="003D253F" w:rsidRPr="00AE6138" w:rsidRDefault="008C5A25" w:rsidP="008008C3">
      <w:pPr>
        <w:spacing w:before="0" w:beforeAutospacing="0" w:after="0" w:afterAutospacing="0"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>
        <w:rPr>
          <w:rFonts w:ascii="微軟正黑體" w:eastAsia="微軟正黑體" w:hAnsi="微軟正黑體" w:hint="eastAsia"/>
          <w:color w:val="404040" w:themeColor="text1" w:themeTint="BF"/>
          <w:lang w:eastAsia="zh-TW"/>
        </w:rPr>
        <w:t>Set Theory Operations</w:t>
      </w:r>
    </w:p>
    <w:p w14:paraId="676099C9" w14:textId="20C78CE5" w:rsidR="00AE6138" w:rsidRDefault="00AE6138" w:rsidP="008C5A25">
      <w:pPr>
        <w:spacing w:line="240" w:lineRule="auto"/>
        <w:rPr>
          <w:rFonts w:ascii="微軟正黑體" w:eastAsia="微軟正黑體" w:hAnsi="微軟正黑體"/>
          <w:b/>
          <w:bCs/>
          <w:noProof/>
          <w:color w:val="404040" w:themeColor="text1" w:themeTint="BF"/>
          <w:lang w:eastAsia="zh-TW"/>
        </w:rPr>
      </w:pPr>
    </w:p>
    <w:p w14:paraId="79770ACE" w14:textId="65B6C585" w:rsidR="008C5A25" w:rsidRDefault="008C5A25" w:rsidP="008C5A25">
      <w:pPr>
        <w:spacing w:line="240" w:lineRule="auto"/>
        <w:rPr>
          <w:rFonts w:ascii="微軟正黑體" w:eastAsia="微軟正黑體" w:hAnsi="微軟正黑體"/>
          <w:b/>
          <w:bCs/>
          <w:noProof/>
          <w:color w:val="404040" w:themeColor="text1" w:themeTint="BF"/>
          <w:lang w:eastAsia="zh-TW"/>
        </w:rPr>
      </w:pPr>
    </w:p>
    <w:p w14:paraId="1F546EE3" w14:textId="64A453E9" w:rsidR="008C5A25" w:rsidRPr="00AE6138" w:rsidRDefault="008C5A25" w:rsidP="008C5A25">
      <w:pPr>
        <w:spacing w:line="240" w:lineRule="auto"/>
        <w:rPr>
          <w:rFonts w:ascii="微軟正黑體" w:eastAsia="微軟正黑體" w:hAnsi="微軟正黑體"/>
          <w:color w:val="404040" w:themeColor="text1" w:themeTint="BF"/>
          <w:lang w:eastAsia="zh-TW"/>
        </w:rPr>
      </w:pPr>
      <w:r>
        <w:rPr>
          <w:rFonts w:ascii="微軟正黑體" w:eastAsia="微軟正黑體" w:hAnsi="微軟正黑體" w:hint="eastAsia"/>
          <w:b/>
          <w:bCs/>
          <w:noProof/>
          <w:color w:val="404040" w:themeColor="text1" w:themeTint="BF"/>
          <w:lang w:eastAsia="zh-TW"/>
        </w:rPr>
        <w:drawing>
          <wp:inline distT="0" distB="0" distL="0" distR="0" wp14:anchorId="0F33FC45" wp14:editId="5861A8C0">
            <wp:extent cx="6181725" cy="4038600"/>
            <wp:effectExtent l="0" t="0" r="9525" b="0"/>
            <wp:docPr id="73378621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A25" w:rsidRPr="00AE6138" w:rsidSect="00AB5FD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605" w:right="1080" w:bottom="1440" w:left="1080" w:header="60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C1915" w14:textId="77777777" w:rsidR="00244A29" w:rsidRDefault="00244A29">
      <w:pPr>
        <w:spacing w:after="0" w:line="240" w:lineRule="auto"/>
      </w:pPr>
      <w:r>
        <w:separator/>
      </w:r>
    </w:p>
    <w:p w14:paraId="29EB0D34" w14:textId="77777777" w:rsidR="00244A29" w:rsidRDefault="00244A29"/>
  </w:endnote>
  <w:endnote w:type="continuationSeparator" w:id="0">
    <w:p w14:paraId="2469402A" w14:textId="77777777" w:rsidR="00244A29" w:rsidRDefault="00244A29">
      <w:pPr>
        <w:spacing w:after="0" w:line="240" w:lineRule="auto"/>
      </w:pPr>
      <w:r>
        <w:continuationSeparator/>
      </w:r>
    </w:p>
    <w:p w14:paraId="74CF4660" w14:textId="77777777" w:rsidR="00244A29" w:rsidRDefault="00244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3356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B1AD7" w14:textId="77777777" w:rsidR="00756B5A" w:rsidRDefault="008678F9" w:rsidP="000E56D7">
        <w:pPr>
          <w:pStyle w:val="af2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  <w:p w14:paraId="48317F26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42DE" w14:textId="20180C4C" w:rsidR="00D50CAB" w:rsidRPr="00D50CAB" w:rsidRDefault="00D50CAB" w:rsidP="00D50CAB">
    <w:pPr>
      <w:pStyle w:val="af2"/>
      <w:ind w:left="0"/>
      <w:jc w:val="right"/>
      <w:rPr>
        <w:rFonts w:eastAsia="微軟正黑體"/>
        <w:sz w:val="16"/>
        <w:szCs w:val="16"/>
        <w:lang w:eastAsia="zh-TW"/>
      </w:rPr>
    </w:pPr>
    <w:r w:rsidRPr="00D50CAB">
      <w:rPr>
        <w:rFonts w:eastAsia="微軟正黑體"/>
        <w:sz w:val="16"/>
        <w:szCs w:val="16"/>
        <w:lang w:eastAsia="zh-TW"/>
      </w:rPr>
      <w:t>2025/</w:t>
    </w:r>
    <w:r w:rsidR="0006222A">
      <w:rPr>
        <w:rFonts w:eastAsia="微軟正黑體" w:hint="eastAsia"/>
        <w:sz w:val="16"/>
        <w:szCs w:val="16"/>
        <w:lang w:eastAsia="zh-TW"/>
      </w:rPr>
      <w:t>09</w:t>
    </w:r>
    <w:r w:rsidRPr="00D50CAB">
      <w:rPr>
        <w:rFonts w:eastAsia="微軟正黑體"/>
        <w:sz w:val="16"/>
        <w:szCs w:val="16"/>
        <w:lang w:eastAsia="zh-TW"/>
      </w:rPr>
      <w:t>/</w:t>
    </w:r>
    <w:r w:rsidR="0006222A">
      <w:rPr>
        <w:rFonts w:eastAsia="微軟正黑體" w:hint="eastAsia"/>
        <w:sz w:val="16"/>
        <w:szCs w:val="16"/>
        <w:lang w:eastAsia="zh-TW"/>
      </w:rPr>
      <w:t>0</w:t>
    </w:r>
    <w:r w:rsidR="008C5A25">
      <w:rPr>
        <w:rFonts w:eastAsia="微軟正黑體" w:hint="eastAsia"/>
        <w:sz w:val="16"/>
        <w:szCs w:val="16"/>
        <w:lang w:eastAsia="zh-TW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89F28" w14:textId="77777777" w:rsidR="00244A29" w:rsidRDefault="00244A29">
      <w:pPr>
        <w:spacing w:after="0" w:line="240" w:lineRule="auto"/>
      </w:pPr>
      <w:r>
        <w:separator/>
      </w:r>
    </w:p>
    <w:p w14:paraId="4FDE900E" w14:textId="77777777" w:rsidR="00244A29" w:rsidRDefault="00244A29"/>
  </w:footnote>
  <w:footnote w:type="continuationSeparator" w:id="0">
    <w:p w14:paraId="1FAA37FA" w14:textId="77777777" w:rsidR="00244A29" w:rsidRDefault="00244A29">
      <w:pPr>
        <w:spacing w:after="0" w:line="240" w:lineRule="auto"/>
      </w:pPr>
      <w:r>
        <w:continuationSeparator/>
      </w:r>
    </w:p>
    <w:p w14:paraId="60322DD6" w14:textId="77777777" w:rsidR="00244A29" w:rsidRDefault="00244A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4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頁首表格版面配置​​"/>
    </w:tblPr>
    <w:tblGrid>
      <w:gridCol w:w="7920"/>
    </w:tblGrid>
    <w:tr w:rsidR="00756B5A" w14:paraId="455DBF94" w14:textId="77777777">
      <w:trPr>
        <w:trHeight w:val="576"/>
      </w:trPr>
      <w:tc>
        <w:tcPr>
          <w:tcW w:w="7920" w:type="dxa"/>
        </w:tcPr>
        <w:p w14:paraId="29949D28" w14:textId="77777777" w:rsidR="00756B5A" w:rsidRDefault="00756B5A">
          <w:pPr>
            <w:pStyle w:val="af"/>
          </w:pPr>
        </w:p>
      </w:tc>
    </w:tr>
  </w:tbl>
  <w:p w14:paraId="388B6583" w14:textId="77777777" w:rsidR="00756B5A" w:rsidRDefault="00756B5A">
    <w:pPr>
      <w:pStyle w:val="af"/>
    </w:pPr>
  </w:p>
  <w:p w14:paraId="56C216C6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56E1" w14:textId="77777777" w:rsidR="00756B5A" w:rsidRDefault="00CB7D11">
    <w:pPr>
      <w:pStyle w:val="af"/>
      <w:rPr>
        <w:lang w:eastAsia="zh-TW"/>
      </w:rPr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EF85058" wp14:editId="672EF3D1">
              <wp:simplePos x="0" y="0"/>
              <wp:positionH relativeFrom="column">
                <wp:posOffset>-762990</wp:posOffset>
              </wp:positionH>
              <wp:positionV relativeFrom="paragraph">
                <wp:posOffset>-437614</wp:posOffset>
              </wp:positionV>
              <wp:extent cx="7887819" cy="10770767"/>
              <wp:effectExtent l="0" t="0" r="0" b="0"/>
              <wp:wrapNone/>
              <wp:docPr id="8" name="群組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7819" cy="10770767"/>
                        <a:chOff x="0" y="0"/>
                        <a:chExt cx="7887819" cy="10770767"/>
                      </a:xfrm>
                    </wpg:grpSpPr>
                    <wps:wsp>
                      <wps:cNvPr id="6" name="直線接點​​ 6" title="線條設計元素"/>
                      <wps:cNvCnPr/>
                      <wps:spPr>
                        <a:xfrm>
                          <a:off x="762000" y="9824195"/>
                          <a:ext cx="5029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0" name="群組 28"/>
                      <wpg:cNvGrpSpPr/>
                      <wpg:grpSpPr>
                        <a:xfrm>
                          <a:off x="4876800" y="0"/>
                          <a:ext cx="3011019" cy="2402898"/>
                          <a:chOff x="0" y="0"/>
                          <a:chExt cx="7105861" cy="5671156"/>
                        </a:xfrm>
                      </wpg:grpSpPr>
                      <wps:wsp>
                        <wps:cNvPr id="31" name="手繪多邊形：圖案 31"/>
                        <wps:cNvSpPr/>
                        <wps:spPr>
                          <a:xfrm>
                            <a:off x="4102030" y="2779912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手繪多邊形：圖案 64"/>
                        <wps:cNvSpPr/>
                        <wps:spPr>
                          <a:xfrm>
                            <a:off x="2400891" y="75818"/>
                            <a:ext cx="4629928" cy="4650147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手繪多邊形：圖案 65"/>
                        <wps:cNvSpPr/>
                        <wps:spPr>
                          <a:xfrm>
                            <a:off x="5589509" y="415480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手繪多邊形：圖案 66"/>
                        <wps:cNvSpPr/>
                        <wps:spPr>
                          <a:xfrm>
                            <a:off x="4102030" y="4154705"/>
                            <a:ext cx="1617940" cy="1516352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手繪多邊形：圖案 67"/>
                        <wps:cNvSpPr/>
                        <wps:spPr>
                          <a:xfrm>
                            <a:off x="1415262" y="0"/>
                            <a:ext cx="1516352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手繪多邊形：圖案 69"/>
                        <wps:cNvSpPr/>
                        <wps:spPr>
                          <a:xfrm>
                            <a:off x="0" y="0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手繪多邊形：圖案 70"/>
                        <wps:cNvSpPr/>
                        <wps:spPr>
                          <a:xfrm>
                            <a:off x="1415262" y="1395044"/>
                            <a:ext cx="1516352" cy="1516352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9" name="群組 28"/>
                      <wpg:cNvGrpSpPr/>
                      <wpg:grpSpPr>
                        <a:xfrm rot="10800000">
                          <a:off x="0" y="8367927"/>
                          <a:ext cx="3004597" cy="2402840"/>
                          <a:chOff x="14016" y="-1485488"/>
                          <a:chExt cx="7091845" cy="5671156"/>
                        </a:xfrm>
                      </wpg:grpSpPr>
                      <wps:wsp>
                        <wps:cNvPr id="90" name="手繪多邊形：圖案 90"/>
                        <wps:cNvSpPr/>
                        <wps:spPr>
                          <a:xfrm>
                            <a:off x="4102032" y="1294423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1460752 w 1516351"/>
                              <a:gd name="connsiteY1" fmla="*/ 561050 h 1516351"/>
                              <a:gd name="connsiteX2" fmla="*/ 1460752 w 1516351"/>
                              <a:gd name="connsiteY2" fmla="*/ 1460752 h 1516351"/>
                              <a:gd name="connsiteX3" fmla="*/ 75818 w 1516351"/>
                              <a:gd name="connsiteY3" fmla="*/ 1460752 h 1516351"/>
                              <a:gd name="connsiteX4" fmla="*/ 75818 w 1516351"/>
                              <a:gd name="connsiteY4" fmla="*/ 75818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cubicBezTo>
                                  <a:pt x="1238354" y="75818"/>
                                  <a:pt x="1460752" y="288107"/>
                                  <a:pt x="1460752" y="561050"/>
                                </a:cubicBezTo>
                                <a:lnTo>
                                  <a:pt x="1460752" y="1460752"/>
                                </a:lnTo>
                                <a:lnTo>
                                  <a:pt x="75818" y="1460752"/>
                                </a:lnTo>
                                <a:lnTo>
                                  <a:pt x="75818" y="75818"/>
                                </a:lnTo>
                                <a:lnTo>
                                  <a:pt x="975520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手繪多邊形：圖案 91"/>
                        <wps:cNvSpPr/>
                        <wps:spPr>
                          <a:xfrm>
                            <a:off x="2400892" y="-1409671"/>
                            <a:ext cx="4629927" cy="4650148"/>
                          </a:xfrm>
                          <a:custGeom>
                            <a:avLst/>
                            <a:gdLst>
                              <a:gd name="connsiteX0" fmla="*/ 0 w 4629928"/>
                              <a:gd name="connsiteY0" fmla="*/ 0 h 4650147"/>
                              <a:gd name="connsiteX1" fmla="*/ 4619819 w 4629928"/>
                              <a:gd name="connsiteY1" fmla="*/ 0 h 4650147"/>
                              <a:gd name="connsiteX2" fmla="*/ 4629928 w 4629928"/>
                              <a:gd name="connsiteY2" fmla="*/ 0 h 4650147"/>
                              <a:gd name="connsiteX3" fmla="*/ 4629928 w 4629928"/>
                              <a:gd name="connsiteY3" fmla="*/ 4650147 h 4650147"/>
                              <a:gd name="connsiteX4" fmla="*/ 4144695 w 4629928"/>
                              <a:gd name="connsiteY4" fmla="*/ 4164914 h 4650147"/>
                              <a:gd name="connsiteX5" fmla="*/ 3255102 w 4629928"/>
                              <a:gd name="connsiteY5" fmla="*/ 4164914 h 4650147"/>
                              <a:gd name="connsiteX6" fmla="*/ 3255102 w 4629928"/>
                              <a:gd name="connsiteY6" fmla="*/ 3265212 h 4650147"/>
                              <a:gd name="connsiteX7" fmla="*/ 2769869 w 4629928"/>
                              <a:gd name="connsiteY7" fmla="*/ 2779979 h 4650147"/>
                              <a:gd name="connsiteX8" fmla="*/ 1870167 w 4629928"/>
                              <a:gd name="connsiteY8" fmla="*/ 2779979 h 4650147"/>
                              <a:gd name="connsiteX9" fmla="*/ 1870167 w 4629928"/>
                              <a:gd name="connsiteY9" fmla="*/ 3558373 h 4650147"/>
                              <a:gd name="connsiteX10" fmla="*/ 1860060 w 4629928"/>
                              <a:gd name="connsiteY10" fmla="*/ 3552693 h 4650147"/>
                              <a:gd name="connsiteX11" fmla="*/ 1860060 w 4629928"/>
                              <a:gd name="connsiteY11" fmla="*/ 4154805 h 4650147"/>
                              <a:gd name="connsiteX12" fmla="*/ 960357 w 4629928"/>
                              <a:gd name="connsiteY12" fmla="*/ 4154805 h 4650147"/>
                              <a:gd name="connsiteX13" fmla="*/ 475124 w 4629928"/>
                              <a:gd name="connsiteY13" fmla="*/ 3669573 h 4650147"/>
                              <a:gd name="connsiteX14" fmla="*/ 475124 w 4629928"/>
                              <a:gd name="connsiteY14" fmla="*/ 2769870 h 4650147"/>
                              <a:gd name="connsiteX15" fmla="*/ 485232 w 4629928"/>
                              <a:gd name="connsiteY15" fmla="*/ 2769870 h 4650147"/>
                              <a:gd name="connsiteX16" fmla="*/ 485232 w 4629928"/>
                              <a:gd name="connsiteY16" fmla="*/ 485232 h 4650147"/>
                              <a:gd name="connsiteX17" fmla="*/ 0 w 4629928"/>
                              <a:gd name="connsiteY17" fmla="*/ 0 h 4650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629928" h="4650147">
                                <a:moveTo>
                                  <a:pt x="0" y="0"/>
                                </a:moveTo>
                                <a:lnTo>
                                  <a:pt x="4619819" y="0"/>
                                </a:lnTo>
                                <a:lnTo>
                                  <a:pt x="4629928" y="0"/>
                                </a:lnTo>
                                <a:lnTo>
                                  <a:pt x="4629928" y="4650147"/>
                                </a:lnTo>
                                <a:cubicBezTo>
                                  <a:pt x="4629928" y="4377203"/>
                                  <a:pt x="4407529" y="4164914"/>
                                  <a:pt x="4144695" y="4164914"/>
                                </a:cubicBezTo>
                                <a:lnTo>
                                  <a:pt x="3255102" y="4164914"/>
                                </a:lnTo>
                                <a:lnTo>
                                  <a:pt x="3255102" y="3265212"/>
                                </a:lnTo>
                                <a:cubicBezTo>
                                  <a:pt x="3255102" y="2992269"/>
                                  <a:pt x="3032704" y="2779979"/>
                                  <a:pt x="2769869" y="2779979"/>
                                </a:cubicBezTo>
                                <a:lnTo>
                                  <a:pt x="1870167" y="2779979"/>
                                </a:lnTo>
                                <a:lnTo>
                                  <a:pt x="1870167" y="3558373"/>
                                </a:lnTo>
                                <a:lnTo>
                                  <a:pt x="1860060" y="3552693"/>
                                </a:lnTo>
                                <a:lnTo>
                                  <a:pt x="1860060" y="4154805"/>
                                </a:lnTo>
                                <a:lnTo>
                                  <a:pt x="960357" y="4154805"/>
                                </a:lnTo>
                                <a:cubicBezTo>
                                  <a:pt x="697522" y="4154805"/>
                                  <a:pt x="475124" y="3942516"/>
                                  <a:pt x="475124" y="3669573"/>
                                </a:cubicBezTo>
                                <a:lnTo>
                                  <a:pt x="475124" y="2769870"/>
                                </a:lnTo>
                                <a:lnTo>
                                  <a:pt x="485232" y="2769870"/>
                                </a:lnTo>
                                <a:lnTo>
                                  <a:pt x="485232" y="485232"/>
                                </a:lnTo>
                                <a:cubicBezTo>
                                  <a:pt x="485232" y="212289"/>
                                  <a:pt x="262834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手繪多邊形：圖案 92"/>
                        <wps:cNvSpPr/>
                        <wps:spPr>
                          <a:xfrm>
                            <a:off x="5589508" y="2669315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975520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491079 h 1516351"/>
                              <a:gd name="connsiteX3" fmla="*/ 1460753 w 1516351"/>
                              <a:gd name="connsiteY3" fmla="*/ 1491079 h 1516351"/>
                              <a:gd name="connsiteX4" fmla="*/ 1460753 w 1516351"/>
                              <a:gd name="connsiteY4" fmla="*/ 550941 h 1516351"/>
                              <a:gd name="connsiteX5" fmla="*/ 975520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975520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491079"/>
                                </a:lnTo>
                                <a:lnTo>
                                  <a:pt x="1460753" y="1491079"/>
                                </a:lnTo>
                                <a:lnTo>
                                  <a:pt x="1460753" y="550941"/>
                                </a:lnTo>
                                <a:cubicBezTo>
                                  <a:pt x="1450643" y="298216"/>
                                  <a:pt x="1238354" y="75818"/>
                                  <a:pt x="975520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手繪多邊形：圖案 93"/>
                        <wps:cNvSpPr/>
                        <wps:spPr>
                          <a:xfrm>
                            <a:off x="4102032" y="2669216"/>
                            <a:ext cx="1617939" cy="1516353"/>
                          </a:xfrm>
                          <a:custGeom>
                            <a:avLst/>
                            <a:gdLst>
                              <a:gd name="connsiteX0" fmla="*/ 1460752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1015956 h 1516351"/>
                              <a:gd name="connsiteX3" fmla="*/ 561050 w 1516351"/>
                              <a:gd name="connsiteY3" fmla="*/ 1501189 h 1516351"/>
                              <a:gd name="connsiteX4" fmla="*/ 1460752 w 1516351"/>
                              <a:gd name="connsiteY4" fmla="*/ 1501189 h 1516351"/>
                              <a:gd name="connsiteX5" fmla="*/ 1460752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2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1015956"/>
                                </a:lnTo>
                                <a:cubicBezTo>
                                  <a:pt x="75818" y="1278790"/>
                                  <a:pt x="288107" y="1501189"/>
                                  <a:pt x="561050" y="1501189"/>
                                </a:cubicBezTo>
                                <a:lnTo>
                                  <a:pt x="1460752" y="1501189"/>
                                </a:lnTo>
                                <a:lnTo>
                                  <a:pt x="1460752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手繪多邊形：圖案 94"/>
                        <wps:cNvSpPr/>
                        <wps:spPr>
                          <a:xfrm>
                            <a:off x="1429278" y="-1485488"/>
                            <a:ext cx="1516353" cy="2931614"/>
                          </a:xfrm>
                          <a:custGeom>
                            <a:avLst/>
                            <a:gdLst>
                              <a:gd name="connsiteX0" fmla="*/ 985629 w 1516351"/>
                              <a:gd name="connsiteY0" fmla="*/ 75818 h 2931613"/>
                              <a:gd name="connsiteX1" fmla="*/ 75818 w 1516351"/>
                              <a:gd name="connsiteY1" fmla="*/ 75818 h 2931613"/>
                              <a:gd name="connsiteX2" fmla="*/ 75818 w 1516351"/>
                              <a:gd name="connsiteY2" fmla="*/ 2370564 h 2931613"/>
                              <a:gd name="connsiteX3" fmla="*/ 561050 w 1516351"/>
                              <a:gd name="connsiteY3" fmla="*/ 2855796 h 2931613"/>
                              <a:gd name="connsiteX4" fmla="*/ 1460753 w 1516351"/>
                              <a:gd name="connsiteY4" fmla="*/ 2855796 h 2931613"/>
                              <a:gd name="connsiteX5" fmla="*/ 1460753 w 1516351"/>
                              <a:gd name="connsiteY5" fmla="*/ 561050 h 2931613"/>
                              <a:gd name="connsiteX6" fmla="*/ 985629 w 1516351"/>
                              <a:gd name="connsiteY6" fmla="*/ 75818 h 29316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16351" h="2931613">
                                <a:moveTo>
                                  <a:pt x="985629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2370564"/>
                                </a:lnTo>
                                <a:cubicBezTo>
                                  <a:pt x="75818" y="2633398"/>
                                  <a:pt x="288107" y="2855796"/>
                                  <a:pt x="561050" y="2855796"/>
                                </a:cubicBezTo>
                                <a:lnTo>
                                  <a:pt x="1460753" y="2855796"/>
                                </a:lnTo>
                                <a:lnTo>
                                  <a:pt x="1460753" y="561050"/>
                                </a:lnTo>
                                <a:cubicBezTo>
                                  <a:pt x="1460753" y="288107"/>
                                  <a:pt x="1248463" y="75818"/>
                                  <a:pt x="985629" y="75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手繪多邊形：圖案 95"/>
                        <wps:cNvSpPr/>
                        <wps:spPr>
                          <a:xfrm>
                            <a:off x="14016" y="-1485488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75818 w 1516351"/>
                              <a:gd name="connsiteY0" fmla="*/ 985629 h 1516351"/>
                              <a:gd name="connsiteX1" fmla="*/ 75818 w 1516351"/>
                              <a:gd name="connsiteY1" fmla="*/ 75818 h 1516351"/>
                              <a:gd name="connsiteX2" fmla="*/ 1491079 w 1516351"/>
                              <a:gd name="connsiteY2" fmla="*/ 75818 h 1516351"/>
                              <a:gd name="connsiteX3" fmla="*/ 1491079 w 1516351"/>
                              <a:gd name="connsiteY3" fmla="*/ 1470861 h 1516351"/>
                              <a:gd name="connsiteX4" fmla="*/ 561050 w 1516351"/>
                              <a:gd name="connsiteY4" fmla="*/ 1470861 h 1516351"/>
                              <a:gd name="connsiteX5" fmla="*/ 75818 w 1516351"/>
                              <a:gd name="connsiteY5" fmla="*/ 985629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75818" y="985629"/>
                                </a:moveTo>
                                <a:lnTo>
                                  <a:pt x="75818" y="75818"/>
                                </a:lnTo>
                                <a:lnTo>
                                  <a:pt x="1491079" y="75818"/>
                                </a:lnTo>
                                <a:lnTo>
                                  <a:pt x="1491079" y="1470861"/>
                                </a:lnTo>
                                <a:lnTo>
                                  <a:pt x="561050" y="1470861"/>
                                </a:lnTo>
                                <a:cubicBezTo>
                                  <a:pt x="288107" y="1470861"/>
                                  <a:pt x="75818" y="1258572"/>
                                  <a:pt x="75818" y="9856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手繪多邊形：圖案 96"/>
                        <wps:cNvSpPr/>
                        <wps:spPr>
                          <a:xfrm>
                            <a:off x="1429278" y="-90444"/>
                            <a:ext cx="1516353" cy="1516353"/>
                          </a:xfrm>
                          <a:custGeom>
                            <a:avLst/>
                            <a:gdLst>
                              <a:gd name="connsiteX0" fmla="*/ 1460753 w 1516351"/>
                              <a:gd name="connsiteY0" fmla="*/ 75818 h 1516351"/>
                              <a:gd name="connsiteX1" fmla="*/ 75818 w 1516351"/>
                              <a:gd name="connsiteY1" fmla="*/ 75818 h 1516351"/>
                              <a:gd name="connsiteX2" fmla="*/ 75818 w 1516351"/>
                              <a:gd name="connsiteY2" fmla="*/ 975520 h 1516351"/>
                              <a:gd name="connsiteX3" fmla="*/ 561050 w 1516351"/>
                              <a:gd name="connsiteY3" fmla="*/ 1460752 h 1516351"/>
                              <a:gd name="connsiteX4" fmla="*/ 1460753 w 1516351"/>
                              <a:gd name="connsiteY4" fmla="*/ 1460752 h 1516351"/>
                              <a:gd name="connsiteX5" fmla="*/ 1460753 w 1516351"/>
                              <a:gd name="connsiteY5" fmla="*/ 75818 h 1516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16351" h="1516351">
                                <a:moveTo>
                                  <a:pt x="1460753" y="75818"/>
                                </a:moveTo>
                                <a:lnTo>
                                  <a:pt x="75818" y="75818"/>
                                </a:lnTo>
                                <a:lnTo>
                                  <a:pt x="75818" y="975520"/>
                                </a:lnTo>
                                <a:cubicBezTo>
                                  <a:pt x="75818" y="1238354"/>
                                  <a:pt x="288107" y="1460752"/>
                                  <a:pt x="561050" y="1460752"/>
                                </a:cubicBezTo>
                                <a:lnTo>
                                  <a:pt x="1460753" y="1460752"/>
                                </a:lnTo>
                                <a:lnTo>
                                  <a:pt x="1460753" y="75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3F5E8" id="群組 8" o:spid="_x0000_s1026" style="position:absolute;margin-left:-60.1pt;margin-top:-34.45pt;width:621.1pt;height:848.1pt;z-index:251687936;mso-height-relative:margin" coordsize="78878,10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">
              <v:line id="直線接點​​ 6" o:spid="_x0000_s1027" style="position:absolute;visibility:visible;mso-wrap-style:square" from="7620,98241" to="57912,9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" strokecolor="#e5dedb [3214]" strokeweight="1pt">
                <v:stroke joinstyle="miter"/>
              </v:line>
              <v:group id="群組 28" o:spid="_x0000_s1028" style="position:absolute;left:48768;width:30110;height:24028" coordsize="7105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手繪多邊形：圖案 31" o:spid="_x0000_s1029" style="position:absolute;left:41020;top:27799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6,75818;1558616,561050;1558616,1460753;80897,1460753;80897,75818;1040876,75818" o:connectangles="0,0,0,0,0,0"/>
                </v:shape>
                <v:shape id="手繪多邊形：圖案 64" o:spid="_x0000_s1030" style="position:absolute;left:24008;top:758;width:46300;height:46501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9,0;4629928,0;4629928,4650147;4144695,4164914;3255102,4164914;3255102,3265212;2769869,2779979;1870167,2779979;1870167,3558373;1860060,3552693;1860060,4154805;960357,4154805;475124,3669573;475124,2769870;485232,2769870;485232,485232;0,0" o:connectangles="0,0,0,0,0,0,0,0,0,0,0,0,0,0,0,0,0,0"/>
                </v:shape>
                <v:shape id="手繪多邊形：圖案 65" o:spid="_x0000_s1031" style="position:absolute;left:55895;top:41548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0;1460754,1491080;1460754,550941;975521,75818" o:connectangles="0,0,0,0,0,0"/>
                </v:shape>
                <v:shape id="手繪多邊形：圖案 66" o:spid="_x0000_s1032" style="position:absolute;left:41020;top:41547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6,75818;80897,75818;80897,1015957;598638,1501190;1558616,1501190;1558616,75818" o:connectangles="0,0,0,0,0,0"/>
                </v:shape>
                <v:shape id="手繪多邊形：圖案 67" o:spid="_x0000_s1033" style="position:absolute;left:14152;width:15164;height:29316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0,2855797;1460754,2855797;1460754,561050;985630,75818" o:connectangles="0,0,0,0,0,0,0"/>
                </v:shape>
                <v:shape id="手繪多邊形：圖案 69" o:spid="_x0000_s1034" style="position:absolute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0,75818;1491080,1470862;561050,1470862;75818,985630" o:connectangles="0,0,0,0,0,0"/>
                </v:shape>
                <v:shape id="手繪多邊形：圖案 70" o:spid="_x0000_s1035" style="position:absolute;left:14152;top:13950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4,75818;75818,75818;75818,975521;561050,1460753;1460754,1460753;1460754,75818" o:connectangles="0,0,0,0,0,0"/>
                </v:shape>
              </v:group>
              <v:group id="群組 28" o:spid="_x0000_s1036" style="position:absolute;top:83679;width:30045;height:24028;rotation:180" coordorigin="140,-14854" coordsize="70918,5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TD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">
                <v:shape id="手繪多邊形：圖案 90" o:spid="_x0000_s1037" style="position:absolute;left:41020;top:12944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" path="m975520,75818v262834,,485232,212289,485232,485232l1460752,1460752r-1384934,l75818,75818r899702,xe" fillcolor="#fcd3a4 [1301]" stroked="f">
                  <v:stroke joinstyle="miter"/>
                  <v:path arrowok="t" o:connecttype="custom" o:connectlocs="1040875,75818;1558615,561051;1558615,1460754;80897,1460754;80897,75818;1040875,75818" o:connectangles="0,0,0,0,0,0"/>
                </v:shape>
                <v:shape id="手繪多邊形：圖案 91" o:spid="_x0000_s1038" style="position:absolute;left:24008;top:-14096;width:46300;height:46500;visibility:visible;mso-wrap-style:square;v-text-anchor:middle" coordsize="4629928,465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" path="m,l4619819,r10109,l4629928,4650147v,-272944,-222399,-485233,-485233,-485233l3255102,4164914r,-899702c3255102,2992269,3032704,2779979,2769869,2779979r-899702,l1870167,3558373r-10107,-5680l1860060,4154805r-899703,c697522,4154805,475124,3942516,475124,3669573r,-899703l485232,2769870r,-2284638c485232,212289,262834,,,xe" fillcolor="#9c6a6a [3209]" stroked="f">
                  <v:stroke joinstyle="miter"/>
                  <v:path arrowok="t" o:connecttype="custom" o:connectlocs="0,0;4619818,0;4629927,0;4629927,4650148;4144694,4164915;3255101,4164915;3255101,3265213;2769868,2779980;1870167,2779980;1870167,3558374;1860060,3552694;1860060,4154806;960357,4154806;475124,3669574;475124,2769871;485232,2769871;485232,485232;0,0" o:connectangles="0,0,0,0,0,0,0,0,0,0,0,0,0,0,0,0,0,0"/>
                </v:shape>
                <v:shape id="手繪多邊形：圖案 92" o:spid="_x0000_s1039" style="position:absolute;left:55895;top:26693;width:15163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" path="m975520,75818r-899702,l75818,1491079r1384935,l1460753,550941c1450643,298216,1238354,75818,975520,75818xe" fillcolor="#ce8d3e [3206]" stroked="f">
                  <v:stroke joinstyle="miter"/>
                  <v:path arrowok="t" o:connecttype="custom" o:connectlocs="975521,75818;75818,75818;75818,1491081;1460755,1491081;1460755,550942;975521,75818" o:connectangles="0,0,0,0,0,0"/>
                </v:shape>
                <v:shape id="手繪多邊形：圖案 93" o:spid="_x0000_s1040" style="position:absolute;left:41020;top:26692;width:16179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" path="m1460752,75818r-1384934,l75818,1015956v,262834,212289,485233,485232,485233l1460752,1501189r,-1425371xe" fillcolor="#f8931d [3205]" stroked="f">
                  <v:stroke joinstyle="miter"/>
                  <v:path arrowok="t" o:connecttype="custom" o:connectlocs="1558615,75818;80897,75818;80897,1015957;598638,1501191;1558615,1501191;1558615,75818" o:connectangles="0,0,0,0,0,0"/>
                </v:shape>
                <v:shape id="手繪多邊形：圖案 94" o:spid="_x0000_s1041" style="position:absolute;left:14292;top:-14854;width:15164;height:29315;visibility:visible;mso-wrap-style:square;v-text-anchor:middle" coordsize="1516351,293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" path="m985629,75818r-909811,l75818,2370564v,262834,212289,485232,485232,485232l1460753,2855796r,-2294746c1460753,288107,1248463,75818,985629,75818xe" fillcolor="#ce8d3e [3206]" stroked="f">
                  <v:stroke joinstyle="miter"/>
                  <v:path arrowok="t" o:connecttype="custom" o:connectlocs="985630,75818;75818,75818;75818,2370565;561051,2855797;1460755,2855797;1460755,561050;985630,75818" o:connectangles="0,0,0,0,0,0,0"/>
                </v:shape>
                <v:shape id="手繪多邊形：圖案 95" o:spid="_x0000_s1042" style="position:absolute;left:140;top:-14854;width:15163;height:15162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" path="m75818,985629r,-909811l1491079,75818r,1395043l561050,1470861v-272943,,-485232,-212289,-485232,-485232xe" fillcolor="#9c6a6a [3209]" stroked="f">
                  <v:stroke joinstyle="miter"/>
                  <v:path arrowok="t" o:connecttype="custom" o:connectlocs="75818,985630;75818,75818;1491081,75818;1491081,1470863;561051,1470863;75818,985630" o:connectangles="0,0,0,0,0,0"/>
                </v:shape>
                <v:shape id="手繪多邊形：圖案 96" o:spid="_x0000_s1043" style="position:absolute;left:14292;top:-904;width:15164;height:15163;visibility:visible;mso-wrap-style:square;v-text-anchor:middle" coordsize="1516351,151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" path="m1460753,75818r-1384935,l75818,975520v,262834,212289,485232,485232,485232l1460753,1460752r,-1384934xe" fillcolor="#f8931d [3205]" stroked="f">
                  <v:stroke joinstyle="miter"/>
                  <v:path arrowok="t" o:connecttype="custom" o:connectlocs="1460755,75818;75818,75818;75818,975521;561051,1460754;1460755,1460754;1460755,75818" o:connectangles="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C3B"/>
    <w:multiLevelType w:val="hybridMultilevel"/>
    <w:tmpl w:val="E7CAE3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077E56"/>
    <w:multiLevelType w:val="hybridMultilevel"/>
    <w:tmpl w:val="1618F8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011A68"/>
    <w:multiLevelType w:val="hybridMultilevel"/>
    <w:tmpl w:val="8710EBF6"/>
    <w:lvl w:ilvl="0" w:tplc="2120504A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6642267">
    <w:abstractNumId w:val="2"/>
  </w:num>
  <w:num w:numId="2" w16cid:durableId="1541820938">
    <w:abstractNumId w:val="0"/>
  </w:num>
  <w:num w:numId="3" w16cid:durableId="10403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3F"/>
    <w:rsid w:val="00014C05"/>
    <w:rsid w:val="0006222A"/>
    <w:rsid w:val="0007472D"/>
    <w:rsid w:val="000842BB"/>
    <w:rsid w:val="000C24C8"/>
    <w:rsid w:val="000E191D"/>
    <w:rsid w:val="000E56D7"/>
    <w:rsid w:val="0011147F"/>
    <w:rsid w:val="00127771"/>
    <w:rsid w:val="001706D5"/>
    <w:rsid w:val="00187D0C"/>
    <w:rsid w:val="00220381"/>
    <w:rsid w:val="00244A29"/>
    <w:rsid w:val="00273824"/>
    <w:rsid w:val="002848EB"/>
    <w:rsid w:val="002C1F46"/>
    <w:rsid w:val="00332698"/>
    <w:rsid w:val="003856C4"/>
    <w:rsid w:val="003D253F"/>
    <w:rsid w:val="003E1D89"/>
    <w:rsid w:val="003F1C6D"/>
    <w:rsid w:val="004214FA"/>
    <w:rsid w:val="00442FBC"/>
    <w:rsid w:val="00525ED5"/>
    <w:rsid w:val="00624166"/>
    <w:rsid w:val="00676168"/>
    <w:rsid w:val="006C2496"/>
    <w:rsid w:val="006D0857"/>
    <w:rsid w:val="007118A1"/>
    <w:rsid w:val="00756B5A"/>
    <w:rsid w:val="00773F3E"/>
    <w:rsid w:val="007C6930"/>
    <w:rsid w:val="007C78B0"/>
    <w:rsid w:val="008008C3"/>
    <w:rsid w:val="0084225B"/>
    <w:rsid w:val="008678F9"/>
    <w:rsid w:val="0089364C"/>
    <w:rsid w:val="008C5A25"/>
    <w:rsid w:val="00926A42"/>
    <w:rsid w:val="009B01A7"/>
    <w:rsid w:val="009B767C"/>
    <w:rsid w:val="00A82F39"/>
    <w:rsid w:val="00AB5FDF"/>
    <w:rsid w:val="00AE6138"/>
    <w:rsid w:val="00B17D0F"/>
    <w:rsid w:val="00B4626C"/>
    <w:rsid w:val="00BE4D59"/>
    <w:rsid w:val="00C701E9"/>
    <w:rsid w:val="00CA12D4"/>
    <w:rsid w:val="00CB7D11"/>
    <w:rsid w:val="00D0045E"/>
    <w:rsid w:val="00D050E7"/>
    <w:rsid w:val="00D07EDF"/>
    <w:rsid w:val="00D50CAB"/>
    <w:rsid w:val="00DC1A35"/>
    <w:rsid w:val="00E56FAF"/>
    <w:rsid w:val="00EB0670"/>
    <w:rsid w:val="00F70692"/>
    <w:rsid w:val="00FA27D7"/>
    <w:rsid w:val="00FA288A"/>
    <w:rsid w:val="00F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5C14"/>
  <w15:chartTrackingRefBased/>
  <w15:docId w15:val="{79114170-CEFA-47B7-954E-3DD8C04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AB"/>
    <w:pPr>
      <w:spacing w:before="100" w:beforeAutospacing="1" w:after="100" w:afterAutospacing="1" w:line="360" w:lineRule="auto"/>
    </w:pPr>
    <w:rPr>
      <w:rFonts w:ascii="Arial" w:eastAsia="Arial" w:hAnsi="Arial" w:cs="Arial"/>
      <w:color w:val="0D0D0D" w:themeColor="text1" w:themeTint="F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D50CAB"/>
    <w:pPr>
      <w:keepNext/>
      <w:keepLines/>
      <w:spacing w:line="240" w:lineRule="auto"/>
      <w:outlineLvl w:val="0"/>
    </w:pPr>
    <w:rPr>
      <w:b/>
      <w:color w:val="41342F" w:themeColor="background2" w:themeShade="40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after="480"/>
      <w:outlineLvl w:val="1"/>
    </w:pPr>
    <w:rPr>
      <w:rFonts w:cstheme="majorBidi"/>
      <w:color w:val="39302A" w:themeColor="text2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9302A" w:themeColor="text2"/>
      <w:sz w:val="28"/>
    </w:rPr>
  </w:style>
  <w:style w:type="paragraph" w:styleId="6">
    <w:name w:val="heading 6"/>
    <w:basedOn w:val="a"/>
    <w:next w:val="a"/>
    <w:link w:val="60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C49A00" w:themeColor="accent1" w:themeShade="BF"/>
      <w:sz w:val="28"/>
    </w:rPr>
  </w:style>
  <w:style w:type="paragraph" w:styleId="7">
    <w:name w:val="heading 7"/>
    <w:basedOn w:val="a"/>
    <w:next w:val="a"/>
    <w:link w:val="70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9302A" w:themeColor="text2"/>
    </w:rPr>
  </w:style>
  <w:style w:type="paragraph" w:styleId="8">
    <w:name w:val="heading 8"/>
    <w:basedOn w:val="a"/>
    <w:next w:val="a"/>
    <w:link w:val="80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C49A00" w:themeColor="accent1" w:themeShade="BF"/>
      <w:spacing w:val="0"/>
    </w:rPr>
  </w:style>
  <w:style w:type="paragraph" w:customStyle="1" w:styleId="a5">
    <w:name w:val="連絡資訊"/>
    <w:basedOn w:val="a"/>
    <w:uiPriority w:val="10"/>
    <w:qFormat/>
    <w:rsid w:val="0011147F"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a6">
    <w:name w:val="Date"/>
    <w:basedOn w:val="a"/>
    <w:next w:val="a"/>
    <w:link w:val="a7"/>
    <w:uiPriority w:val="2"/>
    <w:semiHidden/>
    <w:unhideWhenUsed/>
    <w:qFormat/>
    <w:pPr>
      <w:spacing w:before="540" w:after="360" w:line="240" w:lineRule="auto"/>
    </w:pPr>
    <w:rPr>
      <w:color w:val="FFCA08" w:themeColor="accent1"/>
      <w:sz w:val="22"/>
    </w:rPr>
  </w:style>
  <w:style w:type="character" w:customStyle="1" w:styleId="a7">
    <w:name w:val="日期 字元"/>
    <w:basedOn w:val="a0"/>
    <w:link w:val="a6"/>
    <w:uiPriority w:val="2"/>
    <w:semiHidden/>
    <w:rPr>
      <w:color w:val="FFCA08" w:themeColor="accent1"/>
      <w:sz w:val="22"/>
    </w:rPr>
  </w:style>
  <w:style w:type="paragraph" w:styleId="a8">
    <w:name w:val="Salutation"/>
    <w:basedOn w:val="a"/>
    <w:next w:val="a"/>
    <w:link w:val="a9"/>
    <w:uiPriority w:val="4"/>
    <w:semiHidden/>
    <w:unhideWhenUsed/>
    <w:qFormat/>
    <w:pPr>
      <w:spacing w:before="800" w:after="580" w:line="240" w:lineRule="auto"/>
    </w:pPr>
  </w:style>
  <w:style w:type="character" w:customStyle="1" w:styleId="a9">
    <w:name w:val="問候 字元"/>
    <w:basedOn w:val="a0"/>
    <w:link w:val="a8"/>
    <w:uiPriority w:val="4"/>
    <w:semiHidden/>
  </w:style>
  <w:style w:type="paragraph" w:styleId="aa">
    <w:name w:val="Closing"/>
    <w:basedOn w:val="a"/>
    <w:link w:val="ab"/>
    <w:uiPriority w:val="5"/>
    <w:semiHidden/>
    <w:unhideWhenUsed/>
    <w:qFormat/>
    <w:pPr>
      <w:spacing w:before="720" w:after="0" w:line="240" w:lineRule="auto"/>
    </w:pPr>
  </w:style>
  <w:style w:type="character" w:customStyle="1" w:styleId="ab">
    <w:name w:val="結語 字元"/>
    <w:basedOn w:val="a0"/>
    <w:link w:val="aa"/>
    <w:uiPriority w:val="5"/>
    <w:semiHidden/>
  </w:style>
  <w:style w:type="paragraph" w:styleId="ac">
    <w:name w:val="Signature"/>
    <w:basedOn w:val="a"/>
    <w:link w:val="ad"/>
    <w:uiPriority w:val="6"/>
    <w:semiHidden/>
    <w:unhideWhenUsed/>
    <w:qFormat/>
    <w:pPr>
      <w:spacing w:before="720" w:after="280" w:line="240" w:lineRule="auto"/>
    </w:p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header"/>
    <w:basedOn w:val="a"/>
    <w:link w:val="af0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af1">
    <w:name w:val="公司名稱"/>
    <w:basedOn w:val="a"/>
    <w:next w:val="a"/>
    <w:uiPriority w:val="2"/>
    <w:semiHidden/>
    <w:qFormat/>
    <w:pPr>
      <w:spacing w:after="120" w:line="240" w:lineRule="auto"/>
    </w:pPr>
    <w:rPr>
      <w:rFonts w:ascii="Garamond" w:hAnsi="Garamond"/>
      <w:color w:val="C49A00" w:themeColor="accent1" w:themeShade="BF"/>
      <w:sz w:val="56"/>
    </w:rPr>
  </w:style>
  <w:style w:type="character" w:customStyle="1" w:styleId="af0">
    <w:name w:val="頁首 字元"/>
    <w:basedOn w:val="a0"/>
    <w:link w:val="af"/>
    <w:uiPriority w:val="99"/>
    <w:semiHidden/>
    <w:rsid w:val="0084225B"/>
    <w:rPr>
      <w:rFonts w:ascii="Garamond" w:hAnsi="Garamond"/>
      <w:color w:val="7F7F7F" w:themeColor="text1" w:themeTint="80"/>
      <w:sz w:val="20"/>
    </w:rPr>
  </w:style>
  <w:style w:type="paragraph" w:styleId="af2">
    <w:name w:val="footer"/>
    <w:basedOn w:val="a"/>
    <w:link w:val="af3"/>
    <w:uiPriority w:val="99"/>
    <w:unhideWhenUsed/>
    <w:rsid w:val="0011147F"/>
    <w:pPr>
      <w:spacing w:after="0" w:line="240" w:lineRule="auto"/>
      <w:ind w:left="4320"/>
      <w:jc w:val="center"/>
    </w:pPr>
    <w:rPr>
      <w:color w:val="000000" w:themeColor="text1"/>
    </w:rPr>
  </w:style>
  <w:style w:type="character" w:customStyle="1" w:styleId="af3">
    <w:name w:val="頁尾 字元"/>
    <w:basedOn w:val="a0"/>
    <w:link w:val="af2"/>
    <w:uiPriority w:val="99"/>
    <w:rsid w:val="0011147F"/>
    <w:rPr>
      <w:rFonts w:eastAsia="細明體"/>
      <w:color w:val="000000" w:themeColor="text1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semiHidden/>
    <w:rPr>
      <w:b w:val="0"/>
      <w:i w:val="0"/>
      <w:iCs/>
      <w:color w:val="000000" w:themeColor="text1"/>
    </w:rPr>
  </w:style>
  <w:style w:type="character" w:customStyle="1" w:styleId="ad">
    <w:name w:val="簽名 字元"/>
    <w:basedOn w:val="a0"/>
    <w:link w:val="ac"/>
    <w:uiPriority w:val="6"/>
    <w:semiHidden/>
  </w:style>
  <w:style w:type="character" w:customStyle="1" w:styleId="10">
    <w:name w:val="標題 1 字元"/>
    <w:basedOn w:val="a0"/>
    <w:link w:val="1"/>
    <w:uiPriority w:val="9"/>
    <w:rsid w:val="00D50CAB"/>
    <w:rPr>
      <w:rFonts w:ascii="Arial" w:eastAsia="Arial" w:hAnsi="Arial" w:cs="Arial"/>
      <w:b/>
      <w:color w:val="41342F" w:themeColor="background2" w:themeShade="40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4225B"/>
    <w:rPr>
      <w:rFonts w:cstheme="majorBidi"/>
      <w:color w:val="39302A" w:themeColor="text2"/>
      <w:sz w:val="32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4225B"/>
    <w:rPr>
      <w:rFonts w:asciiTheme="majorHAnsi" w:eastAsiaTheme="majorEastAsia" w:hAnsiTheme="majorHAnsi" w:cstheme="majorBidi"/>
      <w:color w:val="C49A00" w:themeColor="accent1" w:themeShade="BF"/>
      <w:sz w:val="32"/>
    </w:rPr>
  </w:style>
  <w:style w:type="character" w:customStyle="1" w:styleId="40">
    <w:name w:val="標題 4 字元"/>
    <w:basedOn w:val="a0"/>
    <w:link w:val="4"/>
    <w:uiPriority w:val="9"/>
    <w:semiHidden/>
    <w:rsid w:val="0084225B"/>
    <w:rPr>
      <w:rFonts w:cstheme="majorBidi"/>
      <w:iCs/>
      <w:color w:val="595959" w:themeColor="text1" w:themeTint="A6"/>
      <w:sz w:val="32"/>
    </w:rPr>
  </w:style>
  <w:style w:type="character" w:customStyle="1" w:styleId="50">
    <w:name w:val="標題 5 字元"/>
    <w:basedOn w:val="a0"/>
    <w:link w:val="5"/>
    <w:uiPriority w:val="9"/>
    <w:semiHidden/>
    <w:rsid w:val="0084225B"/>
    <w:rPr>
      <w:rFonts w:asciiTheme="majorHAnsi" w:eastAsiaTheme="majorEastAsia" w:hAnsiTheme="majorHAnsi" w:cstheme="majorBidi"/>
      <w:b/>
      <w:color w:val="39302A" w:themeColor="text2"/>
      <w:sz w:val="28"/>
    </w:rPr>
  </w:style>
  <w:style w:type="character" w:customStyle="1" w:styleId="60">
    <w:name w:val="標題 6 字元"/>
    <w:basedOn w:val="a0"/>
    <w:link w:val="6"/>
    <w:uiPriority w:val="9"/>
    <w:semiHidden/>
    <w:rsid w:val="0084225B"/>
    <w:rPr>
      <w:rFonts w:cstheme="majorBidi"/>
      <w:color w:val="C49A00" w:themeColor="accent1" w:themeShade="BF"/>
      <w:sz w:val="28"/>
    </w:rPr>
  </w:style>
  <w:style w:type="character" w:customStyle="1" w:styleId="70">
    <w:name w:val="標題 7 字元"/>
    <w:basedOn w:val="a0"/>
    <w:link w:val="7"/>
    <w:uiPriority w:val="9"/>
    <w:semiHidden/>
    <w:rsid w:val="0084225B"/>
    <w:rPr>
      <w:rFonts w:asciiTheme="majorHAnsi" w:eastAsiaTheme="majorEastAsia" w:hAnsiTheme="majorHAnsi" w:cstheme="majorBidi"/>
      <w:b/>
      <w:iCs/>
      <w:color w:val="39302A" w:themeColor="text2"/>
    </w:rPr>
  </w:style>
  <w:style w:type="character" w:customStyle="1" w:styleId="80">
    <w:name w:val="標題 8 字元"/>
    <w:basedOn w:val="a0"/>
    <w:link w:val="8"/>
    <w:uiPriority w:val="9"/>
    <w:semiHidden/>
    <w:rsid w:val="008422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90">
    <w:name w:val="標題 9 字元"/>
    <w:basedOn w:val="a0"/>
    <w:link w:val="9"/>
    <w:uiPriority w:val="9"/>
    <w:semiHidden/>
    <w:rsid w:val="00842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7">
    <w:name w:val="Quote"/>
    <w:basedOn w:val="a"/>
    <w:next w:val="a"/>
    <w:link w:val="af8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af8">
    <w:name w:val="引文 字元"/>
    <w:basedOn w:val="a0"/>
    <w:link w:val="af7"/>
    <w:uiPriority w:val="29"/>
    <w:semiHidden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semiHidden/>
    <w:unhideWhenUsed/>
    <w:qFormat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</w:pPr>
    <w:rPr>
      <w:i/>
      <w:iCs/>
      <w:color w:val="C49A00" w:themeColor="accent1" w:themeShade="BF"/>
    </w:rPr>
  </w:style>
  <w:style w:type="character" w:customStyle="1" w:styleId="afa">
    <w:name w:val="鮮明引文 字元"/>
    <w:basedOn w:val="a0"/>
    <w:link w:val="af9"/>
    <w:uiPriority w:val="30"/>
    <w:semiHidden/>
    <w:rPr>
      <w:i/>
      <w:iCs/>
      <w:color w:val="C49A00" w:themeColor="accent1" w:themeShade="BF"/>
    </w:rPr>
  </w:style>
  <w:style w:type="character" w:styleId="afb">
    <w:name w:val="annotation reference"/>
    <w:basedOn w:val="a0"/>
    <w:uiPriority w:val="99"/>
    <w:semiHidden/>
    <w:unhideWhenUsed/>
    <w:rsid w:val="009B01A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B01A7"/>
    <w:pPr>
      <w:spacing w:line="240" w:lineRule="auto"/>
    </w:pPr>
    <w:rPr>
      <w:sz w:val="20"/>
      <w:szCs w:val="20"/>
    </w:rPr>
  </w:style>
  <w:style w:type="character" w:customStyle="1" w:styleId="afd">
    <w:name w:val="註解文字 字元"/>
    <w:basedOn w:val="a0"/>
    <w:link w:val="afc"/>
    <w:uiPriority w:val="99"/>
    <w:semiHidden/>
    <w:rsid w:val="009B01A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B01A7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9B01A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9B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9B01A7"/>
    <w:rPr>
      <w:rFonts w:ascii="Segoe UI" w:hAnsi="Segoe UI" w:cs="Segoe UI"/>
      <w:sz w:val="18"/>
      <w:szCs w:val="18"/>
    </w:rPr>
  </w:style>
  <w:style w:type="paragraph" w:styleId="aff2">
    <w:name w:val="List Paragraph"/>
    <w:basedOn w:val="a"/>
    <w:uiPriority w:val="34"/>
    <w:unhideWhenUsed/>
    <w:qFormat/>
    <w:rsid w:val="00284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me\AppData\Roaming\Microsoft\Templates\&#35282;&#24230;&#21644;&#26354;&#32218;&#20633;&#24536;&#37636;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109A6-F27C-4763-871B-EA18A6F7C75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5EA6387-41D7-46F5-88CA-233A384B9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C57DB2-6C40-4032-8490-EF26B90CE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B5EA01-D268-4D15-8D79-B7FD1941F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角度和曲線備忘錄</Template>
  <TotalTime>192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9</cp:revision>
  <cp:lastPrinted>2025-09-03T14:01:00Z</cp:lastPrinted>
  <dcterms:created xsi:type="dcterms:W3CDTF">2025-08-11T11:52:00Z</dcterms:created>
  <dcterms:modified xsi:type="dcterms:W3CDTF">2025-09-04T19:14:00Z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