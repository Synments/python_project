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19A2" w14:textId="600DA600" w:rsidR="008008C3" w:rsidRPr="00AE6138" w:rsidRDefault="004242E1" w:rsidP="008008C3">
      <w:pPr>
        <w:spacing w:before="0" w:beforeAutospacing="0" w:after="0" w:afterAutospacing="0" w:line="240" w:lineRule="auto"/>
        <w:rPr>
          <w:rFonts w:ascii="微軟正黑體" w:eastAsia="微軟正黑體" w:hAnsi="微軟正黑體"/>
          <w:b/>
          <w:bCs/>
          <w:color w:val="6B461B" w:themeColor="accent3" w:themeShade="80"/>
          <w:sz w:val="40"/>
          <w:szCs w:val="40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6B461B" w:themeColor="accent3" w:themeShade="80"/>
          <w:sz w:val="40"/>
          <w:szCs w:val="40"/>
          <w:lang w:eastAsia="zh-TW"/>
        </w:rPr>
        <w:t>四則運算規則</w:t>
      </w:r>
      <w:r w:rsidR="007F792A">
        <w:rPr>
          <w:rFonts w:ascii="微軟正黑體" w:eastAsia="微軟正黑體" w:hAnsi="微軟正黑體" w:hint="eastAsia"/>
          <w:b/>
          <w:bCs/>
          <w:color w:val="6B461B" w:themeColor="accent3" w:themeShade="80"/>
          <w:sz w:val="40"/>
          <w:szCs w:val="40"/>
          <w:lang w:eastAsia="zh-TW"/>
        </w:rPr>
        <w:t xml:space="preserve"> </w:t>
      </w:r>
    </w:p>
    <w:p w14:paraId="4E7DF382" w14:textId="06A62E49" w:rsidR="003D253F" w:rsidRPr="00AE6138" w:rsidRDefault="004242E1" w:rsidP="008008C3">
      <w:pPr>
        <w:spacing w:before="0" w:beforeAutospacing="0" w:after="0" w:afterAutospacing="0"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 w:rsidRPr="004242E1"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  <w:t>The four basic arithmetic operations</w:t>
      </w:r>
      <w:r w:rsidR="007F792A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 xml:space="preserve"> </w:t>
      </w:r>
    </w:p>
    <w:p w14:paraId="57CC3B72" w14:textId="009AB548" w:rsidR="002D3F32" w:rsidRPr="007F792A" w:rsidRDefault="004242E1" w:rsidP="004242E1">
      <w:pPr>
        <w:spacing w:line="240" w:lineRule="auto"/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</w:pPr>
      <w:r w:rsidRPr="007F792A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1.</w:t>
      </w:r>
      <w:r w:rsidRPr="007F792A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 xml:space="preserve"> 括號與絕對值</w:t>
      </w:r>
      <w:r w:rsidR="007F792A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 xml:space="preserve"> </w:t>
      </w:r>
    </w:p>
    <w:p w14:paraId="16D48875" w14:textId="73A4493E" w:rsidR="004242E1" w:rsidRPr="007F792A" w:rsidRDefault="004242E1" w:rsidP="007F792A">
      <w:pPr>
        <w:spacing w:line="240" w:lineRule="auto"/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</w:pPr>
      <w:r w:rsidRPr="007F792A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2. 乘方</w:t>
      </w:r>
      <w:r w:rsidR="007F792A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 </w:t>
      </w:r>
    </w:p>
    <w:p w14:paraId="6ACD866E" w14:textId="2288C2C2" w:rsidR="004242E1" w:rsidRDefault="004242E1" w:rsidP="007F792A">
      <w:pPr>
        <w:spacing w:line="240" w:lineRule="auto"/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</w:pPr>
      <w:r w:rsidRPr="007F792A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3. </w:t>
      </w:r>
      <w:r w:rsidR="007F792A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先乘除、後加減 </w:t>
      </w:r>
    </w:p>
    <w:p w14:paraId="19219977" w14:textId="367E3374" w:rsidR="007F792A" w:rsidRDefault="007F792A" w:rsidP="007F792A">
      <w:pPr>
        <w:spacing w:line="240" w:lineRule="auto"/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</w:pP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4. 同級運算由左至右 </w:t>
      </w:r>
    </w:p>
    <w:p w14:paraId="27FB923D" w14:textId="45B0F4A5" w:rsidR="007F792A" w:rsidRPr="00AE6138" w:rsidRDefault="007F792A" w:rsidP="007F792A">
      <w:pPr>
        <w:spacing w:before="0" w:beforeAutospacing="0" w:after="0" w:afterAutospacing="0" w:line="240" w:lineRule="auto"/>
        <w:rPr>
          <w:rFonts w:ascii="微軟正黑體" w:eastAsia="微軟正黑體" w:hAnsi="微軟正黑體"/>
          <w:b/>
          <w:bCs/>
          <w:color w:val="6B461B" w:themeColor="accent3" w:themeShade="80"/>
          <w:sz w:val="40"/>
          <w:szCs w:val="40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6B461B" w:themeColor="accent3" w:themeShade="80"/>
          <w:sz w:val="40"/>
          <w:szCs w:val="40"/>
          <w:lang w:eastAsia="zh-TW"/>
        </w:rPr>
        <w:t>指數律</w:t>
      </w:r>
    </w:p>
    <w:p w14:paraId="3F6A6393" w14:textId="3DFE4E46" w:rsidR="007F792A" w:rsidRPr="00AE6138" w:rsidRDefault="007F792A" w:rsidP="007F792A">
      <w:pPr>
        <w:spacing w:before="0" w:beforeAutospacing="0" w:after="0" w:afterAutospacing="0"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 w:rsidRPr="007F792A"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  <w:t>Laws of Exponents</w:t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 xml:space="preserve"> </w:t>
      </w:r>
    </w:p>
    <w:p w14:paraId="11132EEA" w14:textId="5C51F149" w:rsidR="007F792A" w:rsidRDefault="007F792A" w:rsidP="007F792A">
      <w:pPr>
        <w:spacing w:line="240" w:lineRule="auto"/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</w:pP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※ </w:t>
      </w:r>
      <w:r w:rsidRPr="007F792A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同底數相乘</w:t>
      </w:r>
      <w:r w:rsidRPr="007F792A"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  <w:t xml:space="preserve"> (</w:t>
      </w:r>
      <w:r w:rsidR="00893558" w:rsidRPr="00893558"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  <w:t>Product Rule</w:t>
      </w:r>
      <w:r w:rsidRPr="007F792A"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  <w:t>)</w:t>
      </w: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 </w:t>
      </w:r>
    </w:p>
    <w:p w14:paraId="120B6AAD" w14:textId="3984EABD" w:rsidR="007F792A" w:rsidRPr="00893558" w:rsidRDefault="007F792A" w:rsidP="007F792A">
      <w:pPr>
        <w:spacing w:line="240" w:lineRule="auto"/>
        <w:rPr>
          <w:rFonts w:ascii="微軟正黑體" w:eastAsia="微軟正黑體" w:hAnsi="微軟正黑體" w:cs="新細明體"/>
          <w:b/>
          <w:color w:val="404040" w:themeColor="text1" w:themeTint="BF"/>
          <w:lang w:eastAsia="zh-TW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b/>
                  <w:i/>
                  <w:iCs/>
                  <w:color w:val="404040" w:themeColor="text1" w:themeTint="BF"/>
                  <w:lang w:eastAsia="zh-T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b/>
                  <w:i/>
                  <w:iCs/>
                  <w:color w:val="404040" w:themeColor="text1" w:themeTint="BF"/>
                  <w:lang w:eastAsia="zh-T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×a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  <w:color w:val="404040" w:themeColor="text1" w:themeTint="BF"/>
              <w:lang w:eastAsia="zh-TW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i/>
                  <w:iCs/>
                  <w:color w:val="404040" w:themeColor="text1" w:themeTint="BF"/>
                  <w:lang w:eastAsia="zh-T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n+m</m:t>
              </m:r>
            </m:sup>
          </m:sSup>
          <m:r>
            <m:rPr>
              <m:sty m:val="bi"/>
            </m:rPr>
            <w:rPr>
              <w:rFonts w:ascii="Cambria Math" w:eastAsia="微軟正黑體" w:hAnsi="Cambria Math" w:cs="新細明體"/>
              <w:color w:val="404040" w:themeColor="text1" w:themeTint="BF"/>
              <w:lang w:eastAsia="zh-TW"/>
            </w:rPr>
            <m:t xml:space="preserve"> ;(a≠0)</m:t>
          </m:r>
        </m:oMath>
      </m:oMathPara>
    </w:p>
    <w:p w14:paraId="7BEAE2FA" w14:textId="05E2F9A6" w:rsidR="007F792A" w:rsidRDefault="007F792A" w:rsidP="007F792A">
      <w:pPr>
        <w:spacing w:line="240" w:lineRule="auto"/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</w:pP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※</w:t>
      </w: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 </w:t>
      </w:r>
      <w:r w:rsidRPr="007F792A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同底數相除</w:t>
      </w:r>
      <w:r w:rsidRPr="007F792A"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  <w:t xml:space="preserve"> (Quotient Rule)</w:t>
      </w:r>
      <w:r w:rsidR="00893558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 </w:t>
      </w:r>
    </w:p>
    <w:p w14:paraId="593733C5" w14:textId="3AC73D46" w:rsidR="00893558" w:rsidRPr="007F792A" w:rsidRDefault="00893558" w:rsidP="007F792A">
      <w:pPr>
        <w:spacing w:line="240" w:lineRule="auto"/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</w:pPr>
      <m:oMathPara>
        <m:oMath>
          <m:f>
            <m:fPr>
              <m:ctrlPr>
                <w:rPr>
                  <w:rFonts w:ascii="Cambria Math" w:eastAsia="微軟正黑體" w:hAnsi="Cambria Math" w:cs="新細明體"/>
                  <w:b/>
                  <w:bCs/>
                  <w:i/>
                  <w:color w:val="404040" w:themeColor="text1" w:themeTint="BF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微軟正黑體" w:hAnsi="Cambria Math" w:cs="新細明體"/>
                      <w:b/>
                      <w:bCs/>
                      <w:i/>
                      <w:color w:val="404040" w:themeColor="text1" w:themeTint="BF"/>
                      <w:lang w:eastAsia="zh-T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新細明體"/>
                      <w:color w:val="404040" w:themeColor="text1" w:themeTint="BF"/>
                      <w:lang w:eastAsia="zh-TW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 w:cs="新細明體"/>
                      <w:color w:val="404040" w:themeColor="text1" w:themeTint="BF"/>
                      <w:lang w:eastAsia="zh-TW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軟正黑體" w:hAnsi="Cambria Math" w:cs="新細明體"/>
                      <w:b/>
                      <w:bCs/>
                      <w:i/>
                      <w:color w:val="404040" w:themeColor="text1" w:themeTint="BF"/>
                      <w:lang w:eastAsia="zh-T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新細明體"/>
                      <w:color w:val="404040" w:themeColor="text1" w:themeTint="BF"/>
                      <w:lang w:eastAsia="zh-TW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 w:cs="新細明體"/>
                      <w:color w:val="404040" w:themeColor="text1" w:themeTint="BF"/>
                      <w:lang w:eastAsia="zh-TW"/>
                    </w:rPr>
                    <m:t>m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微軟正黑體" w:hAnsi="Cambria Math" w:cs="新細明體"/>
              <w:color w:val="404040" w:themeColor="text1" w:themeTint="BF"/>
              <w:lang w:eastAsia="zh-TW"/>
            </w:rPr>
            <m:t xml:space="preserve">= </m:t>
          </m:r>
          <m:sSup>
            <m:sSupPr>
              <m:ctrlPr>
                <w:rPr>
                  <w:rFonts w:ascii="Cambria Math" w:eastAsia="微軟正黑體" w:hAnsi="Cambria Math" w:cs="新細明體"/>
                  <w:b/>
                  <w:bCs/>
                  <w:i/>
                  <w:color w:val="404040" w:themeColor="text1" w:themeTint="BF"/>
                  <w:lang w:eastAsia="zh-T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404040" w:themeColor="text1" w:themeTint="BF"/>
                  <w:lang w:eastAsia="zh-TW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404040" w:themeColor="text1" w:themeTint="BF"/>
                  <w:lang w:eastAsia="zh-TW"/>
                </w:rPr>
                <m:t>n-m</m:t>
              </m:r>
            </m:sup>
          </m:sSup>
          <m:r>
            <m:rPr>
              <m:sty m:val="bi"/>
            </m:rPr>
            <w:rPr>
              <w:rFonts w:ascii="Cambria Math" w:eastAsia="微軟正黑體" w:hAnsi="Cambria Math" w:cs="新細明體"/>
              <w:color w:val="404040" w:themeColor="text1" w:themeTint="BF"/>
              <w:lang w:eastAsia="zh-TW"/>
            </w:rPr>
            <m:t xml:space="preserve"> ;(a≠0, n&gt;m)</m:t>
          </m:r>
        </m:oMath>
      </m:oMathPara>
    </w:p>
    <w:p w14:paraId="7D12948A" w14:textId="0BDBAF5B" w:rsidR="007F792A" w:rsidRDefault="007F792A" w:rsidP="007F792A">
      <w:pPr>
        <w:spacing w:line="240" w:lineRule="auto"/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</w:pP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※</w:t>
      </w: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 </w:t>
      </w:r>
      <w:r w:rsidRPr="007F792A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乘方再乘方</w:t>
      </w:r>
      <w:r w:rsidRPr="007F792A"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  <w:t xml:space="preserve"> (Power Rule)</w:t>
      </w:r>
      <w:r w:rsidR="00893558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 </w:t>
      </w:r>
    </w:p>
    <w:p w14:paraId="44EB86F9" w14:textId="2CC9EE22" w:rsidR="00893558" w:rsidRPr="007F792A" w:rsidRDefault="00893558" w:rsidP="007F792A">
      <w:pPr>
        <w:spacing w:line="240" w:lineRule="auto"/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</w:pPr>
      <m:oMathPara>
        <m:oMath>
          <m:sSup>
            <m:sSupPr>
              <m:ctrlPr>
                <w:rPr>
                  <w:rFonts w:ascii="Cambria Math" w:eastAsia="微軟正黑體" w:hAnsi="Cambria Math" w:cs="新細明體"/>
                  <w:b/>
                  <w:bCs/>
                  <w:i/>
                  <w:color w:val="404040" w:themeColor="text1" w:themeTint="BF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新細明體"/>
                      <w:b/>
                      <w:bCs/>
                      <w:i/>
                      <w:color w:val="404040" w:themeColor="text1" w:themeTint="BF"/>
                      <w:lang w:eastAsia="zh-T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新細明體"/>
                          <w:b/>
                          <w:bCs/>
                          <w:i/>
                          <w:color w:val="404040" w:themeColor="text1" w:themeTint="BF"/>
                          <w:lang w:eastAsia="zh-T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新細明體"/>
                          <w:color w:val="404040" w:themeColor="text1" w:themeTint="BF"/>
                          <w:lang w:eastAsia="zh-TW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新細明體"/>
                          <w:color w:val="404040" w:themeColor="text1" w:themeTint="BF"/>
                          <w:lang w:eastAsia="zh-TW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404040" w:themeColor="text1" w:themeTint="BF"/>
                  <w:lang w:eastAsia="zh-T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微軟正黑體" w:hAnsi="Cambria Math" w:cs="新細明體"/>
              <w:color w:val="404040" w:themeColor="text1" w:themeTint="BF"/>
              <w:lang w:eastAsia="zh-TW"/>
            </w:rPr>
            <m:t xml:space="preserve">= </m:t>
          </m:r>
          <m:sSup>
            <m:sSupPr>
              <m:ctrlPr>
                <w:rPr>
                  <w:rFonts w:ascii="Cambria Math" w:eastAsia="微軟正黑體" w:hAnsi="Cambria Math" w:cs="新細明體"/>
                  <w:b/>
                  <w:bCs/>
                  <w:i/>
                  <w:color w:val="404040" w:themeColor="text1" w:themeTint="BF"/>
                  <w:lang w:eastAsia="zh-T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404040" w:themeColor="text1" w:themeTint="BF"/>
                  <w:lang w:eastAsia="zh-TW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404040" w:themeColor="text1" w:themeTint="BF"/>
                  <w:lang w:eastAsia="zh-TW"/>
                </w:rPr>
                <m:t>m×n</m:t>
              </m:r>
            </m:sup>
          </m:sSup>
          <m:r>
            <m:rPr>
              <m:sty m:val="bi"/>
            </m:rPr>
            <w:rPr>
              <w:rFonts w:ascii="Cambria Math" w:eastAsia="微軟正黑體" w:hAnsi="Cambria Math" w:cs="新細明體"/>
              <w:color w:val="404040" w:themeColor="text1" w:themeTint="BF"/>
              <w:lang w:eastAsia="zh-TW"/>
            </w:rPr>
            <m:t xml:space="preserve"> ;(a≠0)</m:t>
          </m:r>
        </m:oMath>
      </m:oMathPara>
    </w:p>
    <w:p w14:paraId="4CD97EEC" w14:textId="5AC36DA8" w:rsidR="007F792A" w:rsidRDefault="007F792A" w:rsidP="007F792A">
      <w:pPr>
        <w:spacing w:line="240" w:lineRule="auto"/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</w:pP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※</w:t>
      </w: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 </w:t>
      </w:r>
      <w:r w:rsidRPr="007F792A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乘積的乘方</w:t>
      </w:r>
      <w:r w:rsidRPr="007F792A"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  <w:t xml:space="preserve"> (Power of a Product Rule)</w:t>
      </w:r>
    </w:p>
    <w:p w14:paraId="0211FA3C" w14:textId="1FEDBE02" w:rsidR="00893558" w:rsidRPr="00893558" w:rsidRDefault="00893558" w:rsidP="007F792A">
      <w:pPr>
        <w:spacing w:line="240" w:lineRule="auto"/>
        <w:rPr>
          <w:rFonts w:ascii="微軟正黑體" w:eastAsia="微軟正黑體" w:hAnsi="微軟正黑體" w:cs="新細明體" w:hint="eastAsia"/>
          <w:b/>
          <w:color w:val="404040" w:themeColor="text1" w:themeTint="BF"/>
          <w:lang w:eastAsia="zh-TW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b/>
                  <w:i/>
                  <w:iCs/>
                  <w:color w:val="404040" w:themeColor="text1" w:themeTint="BF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i/>
                      <w:iCs/>
                      <w:color w:val="404040" w:themeColor="text1" w:themeTint="BF"/>
                      <w:lang w:eastAsia="zh-T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404040" w:themeColor="text1" w:themeTint="BF"/>
                      <w:lang w:eastAsia="zh-TW"/>
                    </w:rPr>
                    <m:t>a×b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  <w:color w:val="404040" w:themeColor="text1" w:themeTint="BF"/>
              <w:lang w:eastAsia="zh-TW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i/>
                  <w:iCs/>
                  <w:color w:val="404040" w:themeColor="text1" w:themeTint="BF"/>
                  <w:lang w:eastAsia="zh-T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  <w:color w:val="404040" w:themeColor="text1" w:themeTint="BF"/>
              <w:lang w:eastAsia="zh-TW"/>
            </w:rPr>
            <m:t>×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i/>
                  <w:iCs/>
                  <w:color w:val="404040" w:themeColor="text1" w:themeTint="BF"/>
                  <w:lang w:eastAsia="zh-T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404040" w:themeColor="text1" w:themeTint="BF"/>
                  <w:lang w:eastAsia="zh-T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微軟正黑體" w:hAnsi="Cambria Math" w:cs="新細明體"/>
              <w:color w:val="404040" w:themeColor="text1" w:themeTint="BF"/>
              <w:lang w:eastAsia="zh-TW"/>
            </w:rPr>
            <m:t xml:space="preserve"> ;(a,b≠0)</m:t>
          </m:r>
        </m:oMath>
      </m:oMathPara>
    </w:p>
    <w:p w14:paraId="4944E65E" w14:textId="44E5852B" w:rsidR="007F792A" w:rsidRDefault="007F792A" w:rsidP="007F792A">
      <w:pPr>
        <w:spacing w:line="240" w:lineRule="auto"/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</w:pP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※</w:t>
      </w: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 </w:t>
      </w:r>
      <w:r w:rsidRPr="007F792A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零指數</w:t>
      </w:r>
      <w:r w:rsidRPr="007F792A">
        <w:rPr>
          <w:rFonts w:ascii="微軟正黑體" w:eastAsia="微軟正黑體" w:hAnsi="微軟正黑體" w:cs="新細明體"/>
          <w:b/>
          <w:bCs/>
          <w:color w:val="404040" w:themeColor="text1" w:themeTint="BF"/>
          <w:lang w:eastAsia="zh-TW"/>
        </w:rPr>
        <w:t xml:space="preserve"> (Zero Exponent Rule)</w:t>
      </w:r>
    </w:p>
    <w:p w14:paraId="1966547F" w14:textId="0EB47BF4" w:rsidR="00893558" w:rsidRPr="007F792A" w:rsidRDefault="00045E69" w:rsidP="007F792A">
      <w:pPr>
        <w:spacing w:line="240" w:lineRule="auto"/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</w:pPr>
      <m:oMathPara>
        <m:oMath>
          <m:sSup>
            <m:sSupPr>
              <m:ctrlPr>
                <w:rPr>
                  <w:rFonts w:ascii="Cambria Math" w:eastAsia="微軟正黑體" w:hAnsi="Cambria Math" w:cs="新細明體"/>
                  <w:b/>
                  <w:bCs/>
                  <w:i/>
                  <w:color w:val="404040" w:themeColor="text1" w:themeTint="BF"/>
                  <w:lang w:eastAsia="zh-T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404040" w:themeColor="text1" w:themeTint="BF"/>
                  <w:lang w:eastAsia="zh-TW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 w:cs="新細明體"/>
                  <w:color w:val="404040" w:themeColor="text1" w:themeTint="BF"/>
                  <w:lang w:eastAsia="zh-TW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="微軟正黑體" w:hAnsi="Cambria Math" w:cs="新細明體"/>
              <w:color w:val="404040" w:themeColor="text1" w:themeTint="BF"/>
              <w:lang w:eastAsia="zh-TW"/>
            </w:rPr>
            <m:t>=1 ;(a≠0)</m:t>
          </m:r>
        </m:oMath>
      </m:oMathPara>
    </w:p>
    <w:sectPr w:rsidR="00893558" w:rsidRPr="007F792A" w:rsidSect="00AB5FD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605" w:right="1080" w:bottom="1440" w:left="1080" w:header="60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EDA74" w14:textId="77777777" w:rsidR="003041A4" w:rsidRDefault="003041A4">
      <w:pPr>
        <w:spacing w:after="0" w:line="240" w:lineRule="auto"/>
      </w:pPr>
      <w:r>
        <w:separator/>
      </w:r>
    </w:p>
    <w:p w14:paraId="2B5F79E5" w14:textId="77777777" w:rsidR="003041A4" w:rsidRDefault="003041A4"/>
  </w:endnote>
  <w:endnote w:type="continuationSeparator" w:id="0">
    <w:p w14:paraId="4AF4FA90" w14:textId="77777777" w:rsidR="003041A4" w:rsidRDefault="003041A4">
      <w:pPr>
        <w:spacing w:after="0" w:line="240" w:lineRule="auto"/>
      </w:pPr>
      <w:r>
        <w:continuationSeparator/>
      </w:r>
    </w:p>
    <w:p w14:paraId="333D49BE" w14:textId="77777777" w:rsidR="003041A4" w:rsidRDefault="00304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3356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B1AD7" w14:textId="77777777" w:rsidR="00756B5A" w:rsidRDefault="008678F9" w:rsidP="000E56D7">
        <w:pPr>
          <w:pStyle w:val="af2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  <w:p w14:paraId="48317F26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442DE" w14:textId="0CB4D0C1" w:rsidR="00D50CAB" w:rsidRPr="00D50CAB" w:rsidRDefault="00D50CAB" w:rsidP="00D50CAB">
    <w:pPr>
      <w:pStyle w:val="af2"/>
      <w:ind w:left="0"/>
      <w:jc w:val="right"/>
      <w:rPr>
        <w:rFonts w:eastAsia="微軟正黑體"/>
        <w:sz w:val="16"/>
        <w:szCs w:val="16"/>
        <w:lang w:eastAsia="zh-TW"/>
      </w:rPr>
    </w:pPr>
    <w:r w:rsidRPr="00D50CAB">
      <w:rPr>
        <w:rFonts w:eastAsia="微軟正黑體"/>
        <w:sz w:val="16"/>
        <w:szCs w:val="16"/>
        <w:lang w:eastAsia="zh-TW"/>
      </w:rPr>
      <w:t>2025/</w:t>
    </w:r>
    <w:r w:rsidR="0006222A">
      <w:rPr>
        <w:rFonts w:eastAsia="微軟正黑體" w:hint="eastAsia"/>
        <w:sz w:val="16"/>
        <w:szCs w:val="16"/>
        <w:lang w:eastAsia="zh-TW"/>
      </w:rPr>
      <w:t>09</w:t>
    </w:r>
    <w:r w:rsidRPr="00D50CAB">
      <w:rPr>
        <w:rFonts w:eastAsia="微軟正黑體"/>
        <w:sz w:val="16"/>
        <w:szCs w:val="16"/>
        <w:lang w:eastAsia="zh-TW"/>
      </w:rPr>
      <w:t>/</w:t>
    </w:r>
    <w:r w:rsidR="002D3F32">
      <w:rPr>
        <w:rFonts w:eastAsia="微軟正黑體" w:hint="eastAsia"/>
        <w:sz w:val="16"/>
        <w:szCs w:val="16"/>
        <w:lang w:eastAsia="zh-TW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3EF95" w14:textId="77777777" w:rsidR="003041A4" w:rsidRDefault="003041A4">
      <w:pPr>
        <w:spacing w:after="0" w:line="240" w:lineRule="auto"/>
      </w:pPr>
      <w:r>
        <w:separator/>
      </w:r>
    </w:p>
    <w:p w14:paraId="4ACB0A7C" w14:textId="77777777" w:rsidR="003041A4" w:rsidRDefault="003041A4"/>
  </w:footnote>
  <w:footnote w:type="continuationSeparator" w:id="0">
    <w:p w14:paraId="34EBAF73" w14:textId="77777777" w:rsidR="003041A4" w:rsidRDefault="003041A4">
      <w:pPr>
        <w:spacing w:after="0" w:line="240" w:lineRule="auto"/>
      </w:pPr>
      <w:r>
        <w:continuationSeparator/>
      </w:r>
    </w:p>
    <w:p w14:paraId="50B69DFA" w14:textId="77777777" w:rsidR="003041A4" w:rsidRDefault="003041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4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頁首表格版面配置​​"/>
    </w:tblPr>
    <w:tblGrid>
      <w:gridCol w:w="7920"/>
    </w:tblGrid>
    <w:tr w:rsidR="00756B5A" w14:paraId="455DBF94" w14:textId="77777777">
      <w:trPr>
        <w:trHeight w:val="576"/>
      </w:trPr>
      <w:tc>
        <w:tcPr>
          <w:tcW w:w="7920" w:type="dxa"/>
        </w:tcPr>
        <w:p w14:paraId="29949D28" w14:textId="77777777" w:rsidR="00756B5A" w:rsidRDefault="00756B5A">
          <w:pPr>
            <w:pStyle w:val="af"/>
          </w:pPr>
        </w:p>
      </w:tc>
    </w:tr>
  </w:tbl>
  <w:p w14:paraId="388B6583" w14:textId="77777777" w:rsidR="00756B5A" w:rsidRDefault="00756B5A">
    <w:pPr>
      <w:pStyle w:val="af"/>
    </w:pPr>
  </w:p>
  <w:p w14:paraId="56C216C6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256E1" w14:textId="77777777" w:rsidR="00756B5A" w:rsidRDefault="00CB7D11">
    <w:pPr>
      <w:pStyle w:val="af"/>
      <w:rPr>
        <w:lang w:eastAsia="zh-TW"/>
      </w:rPr>
    </w:pPr>
    <w:r>
      <w:rPr>
        <w:noProof/>
        <w:lang w:val="zh-TW" w:eastAsia="zh-TW" w:bidi="zh-TW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0EF85058" wp14:editId="672EF3D1">
              <wp:simplePos x="0" y="0"/>
              <wp:positionH relativeFrom="column">
                <wp:posOffset>-762990</wp:posOffset>
              </wp:positionH>
              <wp:positionV relativeFrom="paragraph">
                <wp:posOffset>-437614</wp:posOffset>
              </wp:positionV>
              <wp:extent cx="7887819" cy="10770767"/>
              <wp:effectExtent l="0" t="0" r="0" b="0"/>
              <wp:wrapNone/>
              <wp:docPr id="8" name="群組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7819" cy="10770767"/>
                        <a:chOff x="0" y="0"/>
                        <a:chExt cx="7887819" cy="10770767"/>
                      </a:xfrm>
                    </wpg:grpSpPr>
                    <wps:wsp>
                      <wps:cNvPr id="6" name="直線接點​​ 6" title="線條設計元素"/>
                      <wps:cNvCnPr/>
                      <wps:spPr>
                        <a:xfrm>
                          <a:off x="762000" y="9824195"/>
                          <a:ext cx="5029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30" name="群組 28"/>
                      <wpg:cNvGrpSpPr/>
                      <wpg:grpSpPr>
                        <a:xfrm>
                          <a:off x="4876800" y="0"/>
                          <a:ext cx="3011019" cy="2402898"/>
                          <a:chOff x="0" y="0"/>
                          <a:chExt cx="7105861" cy="5671156"/>
                        </a:xfrm>
                      </wpg:grpSpPr>
                      <wps:wsp>
                        <wps:cNvPr id="31" name="手繪多邊形：圖案 31"/>
                        <wps:cNvSpPr/>
                        <wps:spPr>
                          <a:xfrm>
                            <a:off x="4102030" y="2779912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手繪多邊形：圖案 64"/>
                        <wps:cNvSpPr/>
                        <wps:spPr>
                          <a:xfrm>
                            <a:off x="2400891" y="75818"/>
                            <a:ext cx="4629928" cy="4650147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手繪多邊形：圖案 65"/>
                        <wps:cNvSpPr/>
                        <wps:spPr>
                          <a:xfrm>
                            <a:off x="5589509" y="415480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手繪多邊形：圖案 66"/>
                        <wps:cNvSpPr/>
                        <wps:spPr>
                          <a:xfrm>
                            <a:off x="4102030" y="4154705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手繪多邊形：圖案 67"/>
                        <wps:cNvSpPr/>
                        <wps:spPr>
                          <a:xfrm>
                            <a:off x="1415262" y="0"/>
                            <a:ext cx="1516352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手繪多邊形：圖案 69"/>
                        <wps:cNvSpPr/>
                        <wps:spPr>
                          <a:xfrm>
                            <a:off x="0" y="0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手繪多邊形：圖案 70"/>
                        <wps:cNvSpPr/>
                        <wps:spPr>
                          <a:xfrm>
                            <a:off x="1415262" y="139504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89" name="群組 28"/>
                      <wpg:cNvGrpSpPr/>
                      <wpg:grpSpPr>
                        <a:xfrm rot="10800000">
                          <a:off x="0" y="8367927"/>
                          <a:ext cx="3004597" cy="2402840"/>
                          <a:chOff x="14016" y="-1485488"/>
                          <a:chExt cx="7091845" cy="5671156"/>
                        </a:xfrm>
                      </wpg:grpSpPr>
                      <wps:wsp>
                        <wps:cNvPr id="90" name="手繪多邊形：圖案 90"/>
                        <wps:cNvSpPr/>
                        <wps:spPr>
                          <a:xfrm>
                            <a:off x="4102032" y="1294423"/>
                            <a:ext cx="1617939" cy="1516353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手繪多邊形：圖案 91"/>
                        <wps:cNvSpPr/>
                        <wps:spPr>
                          <a:xfrm>
                            <a:off x="2400892" y="-1409671"/>
                            <a:ext cx="4629927" cy="4650148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手繪多邊形：圖案 92"/>
                        <wps:cNvSpPr/>
                        <wps:spPr>
                          <a:xfrm>
                            <a:off x="5589508" y="2669315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手繪多邊形：圖案 93"/>
                        <wps:cNvSpPr/>
                        <wps:spPr>
                          <a:xfrm>
                            <a:off x="4102032" y="2669216"/>
                            <a:ext cx="1617939" cy="1516353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手繪多邊形：圖案 94"/>
                        <wps:cNvSpPr/>
                        <wps:spPr>
                          <a:xfrm>
                            <a:off x="1429278" y="-1485488"/>
                            <a:ext cx="1516353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手繪多邊形：圖案 95"/>
                        <wps:cNvSpPr/>
                        <wps:spPr>
                          <a:xfrm>
                            <a:off x="14016" y="-1485488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手繪多邊形：圖案 96"/>
                        <wps:cNvSpPr/>
                        <wps:spPr>
                          <a:xfrm>
                            <a:off x="1429278" y="-90444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D3F5E8" id="群組 8" o:spid="_x0000_s1026" style="position:absolute;margin-left:-60.1pt;margin-top:-34.45pt;width:621.1pt;height:848.1pt;z-index:251687936;mso-height-relative:margin" coordsize="78878,10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">
              <v:line id="直線接點​​ 6" o:spid="_x0000_s1027" style="position:absolute;visibility:visible;mso-wrap-style:square" from="7620,98241" to="57912,98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" strokecolor="#e5dedb [3214]" strokeweight="1pt">
                <v:stroke joinstyle="miter"/>
              </v:line>
              <v:group id="群組 28" o:spid="_x0000_s1028" style="position:absolute;left:48768;width:30110;height:24028" coordsize="7105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手繪多邊形：圖案 31" o:spid="_x0000_s1029" style="position:absolute;left:41020;top:27799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6,75818;1558616,561050;1558616,1460753;80897,1460753;80897,75818;1040876,75818" o:connectangles="0,0,0,0,0,0"/>
                </v:shape>
                <v:shape id="手繪多邊形：圖案 64" o:spid="_x0000_s1030" style="position:absolute;left:24008;top:758;width:46300;height:46501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9,0;4629928,0;4629928,4650147;4144695,4164914;3255102,4164914;3255102,3265212;2769869,2779979;1870167,2779979;1870167,3558373;1860060,3552693;1860060,4154805;960357,4154805;475124,3669573;475124,2769870;485232,2769870;485232,485232;0,0" o:connectangles="0,0,0,0,0,0,0,0,0,0,0,0,0,0,0,0,0,0"/>
                </v:shape>
                <v:shape id="手繪多邊形：圖案 65" o:spid="_x0000_s1031" style="position:absolute;left:55895;top:41548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0;1460754,1491080;1460754,550941;975521,75818" o:connectangles="0,0,0,0,0,0"/>
                </v:shape>
                <v:shape id="手繪多邊形：圖案 66" o:spid="_x0000_s1032" style="position:absolute;left:41020;top:41547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6,75818;80897,75818;80897,1015957;598638,1501190;1558616,1501190;1558616,75818" o:connectangles="0,0,0,0,0,0"/>
                </v:shape>
                <v:shape id="手繪多邊形：圖案 67" o:spid="_x0000_s1033" style="position:absolute;left:14152;width:15164;height:29316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0,2855797;1460754,2855797;1460754,561050;985630,75818" o:connectangles="0,0,0,0,0,0,0"/>
                </v:shape>
                <v:shape id="手繪多邊形：圖案 69" o:spid="_x0000_s1034" style="position:absolute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0,75818;1491080,1470862;561050,1470862;75818,985630" o:connectangles="0,0,0,0,0,0"/>
                </v:shape>
                <v:shape id="手繪多邊形：圖案 70" o:spid="_x0000_s1035" style="position:absolute;left:14152;top:13950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4,75818;75818,75818;75818,975521;561050,1460753;1460754,1460753;1460754,75818" o:connectangles="0,0,0,0,0,0"/>
                </v:shape>
              </v:group>
              <v:group id="群組 28" o:spid="_x0000_s1036" style="position:absolute;top:83679;width:30045;height:24028;rotation:180" coordorigin="140,-14854" coordsize="7091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TD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">
                <v:shape id="手繪多邊形：圖案 90" o:spid="_x0000_s1037" style="position:absolute;left:41020;top:12944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5,75818;1558615,561051;1558615,1460754;80897,1460754;80897,75818;1040875,75818" o:connectangles="0,0,0,0,0,0"/>
                </v:shape>
                <v:shape id="手繪多邊形：圖案 91" o:spid="_x0000_s1038" style="position:absolute;left:24008;top:-14096;width:46300;height:46500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8,0;4629927,0;4629927,4650148;4144694,4164915;3255101,4164915;3255101,3265213;2769868,2779980;1870167,2779980;1870167,3558374;1860060,3552694;1860060,4154806;960357,4154806;475124,3669574;475124,2769871;485232,2769871;485232,485232;0,0" o:connectangles="0,0,0,0,0,0,0,0,0,0,0,0,0,0,0,0,0,0"/>
                </v:shape>
                <v:shape id="手繪多邊形：圖案 92" o:spid="_x0000_s1039" style="position:absolute;left:55895;top:26693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1;1460755,1491081;1460755,550942;975521,75818" o:connectangles="0,0,0,0,0,0"/>
                </v:shape>
                <v:shape id="手繪多邊形：圖案 93" o:spid="_x0000_s1040" style="position:absolute;left:41020;top:26692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5,75818;80897,75818;80897,1015957;598638,1501191;1558615,1501191;1558615,75818" o:connectangles="0,0,0,0,0,0"/>
                </v:shape>
                <v:shape id="手繪多邊形：圖案 94" o:spid="_x0000_s1041" style="position:absolute;left:14292;top:-14854;width:15164;height:29315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1,2855797;1460755,2855797;1460755,561050;985630,75818" o:connectangles="0,0,0,0,0,0,0"/>
                </v:shape>
                <v:shape id="手繪多邊形：圖案 95" o:spid="_x0000_s1042" style="position:absolute;left:140;top:-14854;width:15163;height:15162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1,75818;1491081,1470863;561051,1470863;75818,985630" o:connectangles="0,0,0,0,0,0"/>
                </v:shape>
                <v:shape id="手繪多邊形：圖案 96" o:spid="_x0000_s1043" style="position:absolute;left:14292;top:-904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5,75818;75818,75818;75818,975521;561051,1460754;1460755,1460754;1460755,75818" o:connectangles="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0C3B"/>
    <w:multiLevelType w:val="hybridMultilevel"/>
    <w:tmpl w:val="E7CAE3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077E56"/>
    <w:multiLevelType w:val="hybridMultilevel"/>
    <w:tmpl w:val="1618F8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DC609CB"/>
    <w:multiLevelType w:val="hybridMultilevel"/>
    <w:tmpl w:val="9462EE40"/>
    <w:lvl w:ilvl="0" w:tplc="E2F80A46">
      <w:start w:val="1"/>
      <w:numFmt w:val="decimal"/>
      <w:lvlText w:val="%1."/>
      <w:lvlJc w:val="left"/>
      <w:pPr>
        <w:ind w:left="360" w:hanging="360"/>
      </w:pPr>
      <w:rPr>
        <w:rFonts w:cs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7C43DC"/>
    <w:multiLevelType w:val="hybridMultilevel"/>
    <w:tmpl w:val="010A4BA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E520895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4011A68"/>
    <w:multiLevelType w:val="hybridMultilevel"/>
    <w:tmpl w:val="8710EBF6"/>
    <w:lvl w:ilvl="0" w:tplc="2120504A">
      <w:numFmt w:val="bullet"/>
      <w:lvlText w:val="-"/>
      <w:lvlJc w:val="left"/>
      <w:pPr>
        <w:ind w:left="360" w:hanging="360"/>
      </w:pPr>
      <w:rPr>
        <w:rFonts w:ascii="Arial" w:eastAsia="微軟正黑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6642267">
    <w:abstractNumId w:val="4"/>
  </w:num>
  <w:num w:numId="2" w16cid:durableId="1541820938">
    <w:abstractNumId w:val="0"/>
  </w:num>
  <w:num w:numId="3" w16cid:durableId="104035694">
    <w:abstractNumId w:val="1"/>
  </w:num>
  <w:num w:numId="4" w16cid:durableId="929047780">
    <w:abstractNumId w:val="3"/>
  </w:num>
  <w:num w:numId="5" w16cid:durableId="1197691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3F"/>
    <w:rsid w:val="00014C05"/>
    <w:rsid w:val="00045E69"/>
    <w:rsid w:val="0006222A"/>
    <w:rsid w:val="0007472D"/>
    <w:rsid w:val="000842BB"/>
    <w:rsid w:val="000C24C8"/>
    <w:rsid w:val="000E191D"/>
    <w:rsid w:val="000E56D7"/>
    <w:rsid w:val="0011147F"/>
    <w:rsid w:val="00127771"/>
    <w:rsid w:val="001706D5"/>
    <w:rsid w:val="001853DD"/>
    <w:rsid w:val="00187D0C"/>
    <w:rsid w:val="00220381"/>
    <w:rsid w:val="002532C5"/>
    <w:rsid w:val="00273824"/>
    <w:rsid w:val="002848EB"/>
    <w:rsid w:val="002C1F46"/>
    <w:rsid w:val="002D3F32"/>
    <w:rsid w:val="003041A4"/>
    <w:rsid w:val="00311463"/>
    <w:rsid w:val="00320436"/>
    <w:rsid w:val="00332698"/>
    <w:rsid w:val="003856C4"/>
    <w:rsid w:val="003B4644"/>
    <w:rsid w:val="003D253F"/>
    <w:rsid w:val="003E1D89"/>
    <w:rsid w:val="003F1C6D"/>
    <w:rsid w:val="004214FA"/>
    <w:rsid w:val="004242E1"/>
    <w:rsid w:val="00442FBC"/>
    <w:rsid w:val="00525ED5"/>
    <w:rsid w:val="00624166"/>
    <w:rsid w:val="00676168"/>
    <w:rsid w:val="006C2496"/>
    <w:rsid w:val="006D0857"/>
    <w:rsid w:val="006D5621"/>
    <w:rsid w:val="00756B5A"/>
    <w:rsid w:val="00773F3E"/>
    <w:rsid w:val="007C78B0"/>
    <w:rsid w:val="007F792A"/>
    <w:rsid w:val="008008C3"/>
    <w:rsid w:val="0084225B"/>
    <w:rsid w:val="008678F9"/>
    <w:rsid w:val="00893558"/>
    <w:rsid w:val="0089364C"/>
    <w:rsid w:val="00926A42"/>
    <w:rsid w:val="009B01A7"/>
    <w:rsid w:val="009B767C"/>
    <w:rsid w:val="00A82F39"/>
    <w:rsid w:val="00AB5FDF"/>
    <w:rsid w:val="00AE6138"/>
    <w:rsid w:val="00B17D0F"/>
    <w:rsid w:val="00B4626C"/>
    <w:rsid w:val="00BE4D59"/>
    <w:rsid w:val="00C701E9"/>
    <w:rsid w:val="00CA12D4"/>
    <w:rsid w:val="00CB7D11"/>
    <w:rsid w:val="00D0045E"/>
    <w:rsid w:val="00D050E7"/>
    <w:rsid w:val="00D07EDF"/>
    <w:rsid w:val="00D50CAB"/>
    <w:rsid w:val="00E52CF8"/>
    <w:rsid w:val="00E56FAF"/>
    <w:rsid w:val="00EB0670"/>
    <w:rsid w:val="00F70692"/>
    <w:rsid w:val="00FA288A"/>
    <w:rsid w:val="00FC3F19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65C14"/>
  <w15:chartTrackingRefBased/>
  <w15:docId w15:val="{79114170-CEFA-47B7-954E-3DD8C04C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AB"/>
    <w:pPr>
      <w:spacing w:before="100" w:beforeAutospacing="1" w:after="100" w:afterAutospacing="1" w:line="360" w:lineRule="auto"/>
    </w:pPr>
    <w:rPr>
      <w:rFonts w:ascii="Arial" w:eastAsia="Arial" w:hAnsi="Arial" w:cs="Arial"/>
      <w:color w:val="0D0D0D" w:themeColor="text1" w:themeTint="F2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D50CAB"/>
    <w:pPr>
      <w:keepNext/>
      <w:keepLines/>
      <w:spacing w:line="240" w:lineRule="auto"/>
      <w:outlineLvl w:val="0"/>
    </w:pPr>
    <w:rPr>
      <w:b/>
      <w:color w:val="41342F" w:themeColor="background2" w:themeShade="40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after="480"/>
      <w:outlineLvl w:val="1"/>
    </w:pPr>
    <w:rPr>
      <w:rFonts w:cstheme="majorBidi"/>
      <w:color w:val="39302A" w:themeColor="text2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9302A" w:themeColor="text2"/>
      <w:sz w:val="28"/>
    </w:rPr>
  </w:style>
  <w:style w:type="paragraph" w:styleId="6">
    <w:name w:val="heading 6"/>
    <w:basedOn w:val="a"/>
    <w:next w:val="a"/>
    <w:link w:val="60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C49A00" w:themeColor="accent1" w:themeShade="BF"/>
      <w:sz w:val="28"/>
    </w:rPr>
  </w:style>
  <w:style w:type="paragraph" w:styleId="7">
    <w:name w:val="heading 7"/>
    <w:basedOn w:val="a"/>
    <w:next w:val="a"/>
    <w:link w:val="70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9302A" w:themeColor="text2"/>
    </w:rPr>
  </w:style>
  <w:style w:type="paragraph" w:styleId="8">
    <w:name w:val="heading 8"/>
    <w:basedOn w:val="a"/>
    <w:next w:val="a"/>
    <w:link w:val="80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C49A00" w:themeColor="accent1" w:themeShade="BF"/>
      <w:spacing w:val="0"/>
    </w:rPr>
  </w:style>
  <w:style w:type="paragraph" w:customStyle="1" w:styleId="a5">
    <w:name w:val="連絡資訊"/>
    <w:basedOn w:val="a"/>
    <w:uiPriority w:val="10"/>
    <w:qFormat/>
    <w:rsid w:val="0011147F"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a6">
    <w:name w:val="Date"/>
    <w:basedOn w:val="a"/>
    <w:next w:val="a"/>
    <w:link w:val="a7"/>
    <w:uiPriority w:val="2"/>
    <w:semiHidden/>
    <w:unhideWhenUsed/>
    <w:qFormat/>
    <w:pPr>
      <w:spacing w:before="540" w:after="360" w:line="240" w:lineRule="auto"/>
    </w:pPr>
    <w:rPr>
      <w:color w:val="FFCA08" w:themeColor="accent1"/>
      <w:sz w:val="22"/>
    </w:rPr>
  </w:style>
  <w:style w:type="character" w:customStyle="1" w:styleId="a7">
    <w:name w:val="日期 字元"/>
    <w:basedOn w:val="a0"/>
    <w:link w:val="a6"/>
    <w:uiPriority w:val="2"/>
    <w:semiHidden/>
    <w:rPr>
      <w:color w:val="FFCA08" w:themeColor="accent1"/>
      <w:sz w:val="22"/>
    </w:rPr>
  </w:style>
  <w:style w:type="paragraph" w:styleId="a8">
    <w:name w:val="Salutation"/>
    <w:basedOn w:val="a"/>
    <w:next w:val="a"/>
    <w:link w:val="a9"/>
    <w:uiPriority w:val="4"/>
    <w:semiHidden/>
    <w:unhideWhenUsed/>
    <w:qFormat/>
    <w:pPr>
      <w:spacing w:before="800" w:after="580" w:line="240" w:lineRule="auto"/>
    </w:pPr>
  </w:style>
  <w:style w:type="character" w:customStyle="1" w:styleId="a9">
    <w:name w:val="問候 字元"/>
    <w:basedOn w:val="a0"/>
    <w:link w:val="a8"/>
    <w:uiPriority w:val="4"/>
    <w:semiHidden/>
  </w:style>
  <w:style w:type="paragraph" w:styleId="aa">
    <w:name w:val="Closing"/>
    <w:basedOn w:val="a"/>
    <w:link w:val="ab"/>
    <w:uiPriority w:val="5"/>
    <w:semiHidden/>
    <w:unhideWhenUsed/>
    <w:qFormat/>
    <w:pPr>
      <w:spacing w:before="720" w:after="0" w:line="240" w:lineRule="auto"/>
    </w:pPr>
  </w:style>
  <w:style w:type="character" w:customStyle="1" w:styleId="ab">
    <w:name w:val="結語 字元"/>
    <w:basedOn w:val="a0"/>
    <w:link w:val="aa"/>
    <w:uiPriority w:val="5"/>
    <w:semiHidden/>
  </w:style>
  <w:style w:type="paragraph" w:styleId="ac">
    <w:name w:val="Signature"/>
    <w:basedOn w:val="a"/>
    <w:link w:val="ad"/>
    <w:uiPriority w:val="6"/>
    <w:semiHidden/>
    <w:unhideWhenUsed/>
    <w:qFormat/>
    <w:pPr>
      <w:spacing w:before="720" w:after="280" w:line="240" w:lineRule="auto"/>
    </w:p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f">
    <w:name w:val="header"/>
    <w:basedOn w:val="a"/>
    <w:link w:val="af0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af1">
    <w:name w:val="公司名稱"/>
    <w:basedOn w:val="a"/>
    <w:next w:val="a"/>
    <w:uiPriority w:val="2"/>
    <w:semiHidden/>
    <w:qFormat/>
    <w:pPr>
      <w:spacing w:after="120" w:line="240" w:lineRule="auto"/>
    </w:pPr>
    <w:rPr>
      <w:rFonts w:ascii="Garamond" w:hAnsi="Garamond"/>
      <w:color w:val="C49A00" w:themeColor="accent1" w:themeShade="BF"/>
      <w:sz w:val="56"/>
    </w:rPr>
  </w:style>
  <w:style w:type="character" w:customStyle="1" w:styleId="af0">
    <w:name w:val="頁首 字元"/>
    <w:basedOn w:val="a0"/>
    <w:link w:val="af"/>
    <w:uiPriority w:val="99"/>
    <w:semiHidden/>
    <w:rsid w:val="0084225B"/>
    <w:rPr>
      <w:rFonts w:ascii="Garamond" w:hAnsi="Garamond"/>
      <w:color w:val="7F7F7F" w:themeColor="text1" w:themeTint="80"/>
      <w:sz w:val="20"/>
    </w:rPr>
  </w:style>
  <w:style w:type="paragraph" w:styleId="af2">
    <w:name w:val="footer"/>
    <w:basedOn w:val="a"/>
    <w:link w:val="af3"/>
    <w:uiPriority w:val="99"/>
    <w:unhideWhenUsed/>
    <w:rsid w:val="0011147F"/>
    <w:pPr>
      <w:spacing w:after="0" w:line="240" w:lineRule="auto"/>
      <w:ind w:left="4320"/>
      <w:jc w:val="center"/>
    </w:pPr>
    <w:rPr>
      <w:color w:val="000000" w:themeColor="text1"/>
    </w:rPr>
  </w:style>
  <w:style w:type="character" w:customStyle="1" w:styleId="af3">
    <w:name w:val="頁尾 字元"/>
    <w:basedOn w:val="a0"/>
    <w:link w:val="af2"/>
    <w:uiPriority w:val="99"/>
    <w:rsid w:val="0011147F"/>
    <w:rPr>
      <w:rFonts w:eastAsia="細明體"/>
      <w:color w:val="000000" w:themeColor="text1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0"/>
    <w:uiPriority w:val="20"/>
    <w:semiHidden/>
    <w:rPr>
      <w:b w:val="0"/>
      <w:i w:val="0"/>
      <w:iCs/>
      <w:color w:val="000000" w:themeColor="text1"/>
    </w:rPr>
  </w:style>
  <w:style w:type="character" w:customStyle="1" w:styleId="ad">
    <w:name w:val="簽名 字元"/>
    <w:basedOn w:val="a0"/>
    <w:link w:val="ac"/>
    <w:uiPriority w:val="6"/>
    <w:semiHidden/>
  </w:style>
  <w:style w:type="character" w:customStyle="1" w:styleId="10">
    <w:name w:val="標題 1 字元"/>
    <w:basedOn w:val="a0"/>
    <w:link w:val="1"/>
    <w:uiPriority w:val="9"/>
    <w:rsid w:val="00D50CAB"/>
    <w:rPr>
      <w:rFonts w:ascii="Arial" w:eastAsia="Arial" w:hAnsi="Arial" w:cs="Arial"/>
      <w:b/>
      <w:color w:val="41342F" w:themeColor="background2" w:themeShade="40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84225B"/>
    <w:rPr>
      <w:rFonts w:cstheme="majorBidi"/>
      <w:color w:val="39302A" w:themeColor="text2"/>
      <w:sz w:val="32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84225B"/>
    <w:rPr>
      <w:rFonts w:asciiTheme="majorHAnsi" w:eastAsiaTheme="majorEastAsia" w:hAnsiTheme="majorHAnsi" w:cstheme="majorBidi"/>
      <w:color w:val="C49A00" w:themeColor="accent1" w:themeShade="BF"/>
      <w:sz w:val="32"/>
    </w:rPr>
  </w:style>
  <w:style w:type="character" w:customStyle="1" w:styleId="40">
    <w:name w:val="標題 4 字元"/>
    <w:basedOn w:val="a0"/>
    <w:link w:val="4"/>
    <w:uiPriority w:val="9"/>
    <w:semiHidden/>
    <w:rsid w:val="0084225B"/>
    <w:rPr>
      <w:rFonts w:cstheme="majorBidi"/>
      <w:iCs/>
      <w:color w:val="595959" w:themeColor="text1" w:themeTint="A6"/>
      <w:sz w:val="32"/>
    </w:rPr>
  </w:style>
  <w:style w:type="character" w:customStyle="1" w:styleId="50">
    <w:name w:val="標題 5 字元"/>
    <w:basedOn w:val="a0"/>
    <w:link w:val="5"/>
    <w:uiPriority w:val="9"/>
    <w:semiHidden/>
    <w:rsid w:val="0084225B"/>
    <w:rPr>
      <w:rFonts w:asciiTheme="majorHAnsi" w:eastAsiaTheme="majorEastAsia" w:hAnsiTheme="majorHAnsi" w:cstheme="majorBidi"/>
      <w:b/>
      <w:color w:val="39302A" w:themeColor="text2"/>
      <w:sz w:val="28"/>
    </w:rPr>
  </w:style>
  <w:style w:type="character" w:customStyle="1" w:styleId="60">
    <w:name w:val="標題 6 字元"/>
    <w:basedOn w:val="a0"/>
    <w:link w:val="6"/>
    <w:uiPriority w:val="9"/>
    <w:semiHidden/>
    <w:rsid w:val="0084225B"/>
    <w:rPr>
      <w:rFonts w:cstheme="majorBidi"/>
      <w:color w:val="C49A00" w:themeColor="accent1" w:themeShade="BF"/>
      <w:sz w:val="28"/>
    </w:rPr>
  </w:style>
  <w:style w:type="character" w:customStyle="1" w:styleId="70">
    <w:name w:val="標題 7 字元"/>
    <w:basedOn w:val="a0"/>
    <w:link w:val="7"/>
    <w:uiPriority w:val="9"/>
    <w:semiHidden/>
    <w:rsid w:val="0084225B"/>
    <w:rPr>
      <w:rFonts w:asciiTheme="majorHAnsi" w:eastAsiaTheme="majorEastAsia" w:hAnsiTheme="majorHAnsi" w:cstheme="majorBidi"/>
      <w:b/>
      <w:iCs/>
      <w:color w:val="39302A" w:themeColor="text2"/>
    </w:rPr>
  </w:style>
  <w:style w:type="character" w:customStyle="1" w:styleId="80">
    <w:name w:val="標題 8 字元"/>
    <w:basedOn w:val="a0"/>
    <w:link w:val="8"/>
    <w:uiPriority w:val="9"/>
    <w:semiHidden/>
    <w:rsid w:val="0084225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90">
    <w:name w:val="標題 9 字元"/>
    <w:basedOn w:val="a0"/>
    <w:link w:val="9"/>
    <w:uiPriority w:val="9"/>
    <w:semiHidden/>
    <w:rsid w:val="00842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7">
    <w:name w:val="Quote"/>
    <w:basedOn w:val="a"/>
    <w:next w:val="a"/>
    <w:link w:val="af8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af8">
    <w:name w:val="引文 字元"/>
    <w:basedOn w:val="a0"/>
    <w:link w:val="af7"/>
    <w:uiPriority w:val="29"/>
    <w:semiHidden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semiHidden/>
    <w:unhideWhenUsed/>
    <w:qFormat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</w:pPr>
    <w:rPr>
      <w:i/>
      <w:iCs/>
      <w:color w:val="C49A00" w:themeColor="accent1" w:themeShade="BF"/>
    </w:rPr>
  </w:style>
  <w:style w:type="character" w:customStyle="1" w:styleId="afa">
    <w:name w:val="鮮明引文 字元"/>
    <w:basedOn w:val="a0"/>
    <w:link w:val="af9"/>
    <w:uiPriority w:val="30"/>
    <w:semiHidden/>
    <w:rPr>
      <w:i/>
      <w:iCs/>
      <w:color w:val="C49A00" w:themeColor="accent1" w:themeShade="BF"/>
    </w:rPr>
  </w:style>
  <w:style w:type="character" w:styleId="afb">
    <w:name w:val="annotation reference"/>
    <w:basedOn w:val="a0"/>
    <w:uiPriority w:val="99"/>
    <w:semiHidden/>
    <w:unhideWhenUsed/>
    <w:rsid w:val="009B01A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B01A7"/>
    <w:pPr>
      <w:spacing w:line="240" w:lineRule="auto"/>
    </w:pPr>
    <w:rPr>
      <w:sz w:val="20"/>
      <w:szCs w:val="20"/>
    </w:rPr>
  </w:style>
  <w:style w:type="character" w:customStyle="1" w:styleId="afd">
    <w:name w:val="註解文字 字元"/>
    <w:basedOn w:val="a0"/>
    <w:link w:val="afc"/>
    <w:uiPriority w:val="99"/>
    <w:semiHidden/>
    <w:rsid w:val="009B01A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B01A7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9B01A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9B0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9B01A7"/>
    <w:rPr>
      <w:rFonts w:ascii="Segoe UI" w:hAnsi="Segoe UI" w:cs="Segoe UI"/>
      <w:sz w:val="18"/>
      <w:szCs w:val="18"/>
    </w:rPr>
  </w:style>
  <w:style w:type="paragraph" w:styleId="aff2">
    <w:name w:val="List Paragraph"/>
    <w:basedOn w:val="a"/>
    <w:uiPriority w:val="34"/>
    <w:unhideWhenUsed/>
    <w:qFormat/>
    <w:rsid w:val="002848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nme\AppData\Roaming\Microsoft\Templates\&#35282;&#24230;&#21644;&#26354;&#32218;&#20633;&#24536;&#37636;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1109A6-F27C-4763-871B-EA18A6F7C75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5EA6387-41D7-46F5-88CA-233A384B97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C57DB2-6C40-4032-8490-EF26B90CE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B5EA01-D268-4D15-8D79-B7FD1941F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角度和曲線備忘錄</Template>
  <TotalTime>263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12</cp:revision>
  <cp:lastPrinted>2025-09-11T17:09:00Z</cp:lastPrinted>
  <dcterms:created xsi:type="dcterms:W3CDTF">2025-08-11T11:52:00Z</dcterms:created>
  <dcterms:modified xsi:type="dcterms:W3CDTF">2025-09-11T19:05:00Z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