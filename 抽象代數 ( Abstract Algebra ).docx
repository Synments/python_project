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19A2" w14:textId="2DD33F7E" w:rsidR="008008C3" w:rsidRPr="00AE6138" w:rsidRDefault="002532C5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b/>
          <w:bCs/>
          <w:color w:val="6B461B" w:themeColor="accent3" w:themeShade="80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6B461B" w:themeColor="accent3" w:themeShade="80"/>
          <w:sz w:val="40"/>
          <w:szCs w:val="40"/>
        </w:rPr>
        <w:t>抽象代數</w:t>
      </w:r>
      <w:r>
        <w:rPr>
          <w:rFonts w:ascii="微軟正黑體" w:eastAsia="微軟正黑體" w:hAnsi="微軟正黑體" w:hint="eastAsia"/>
          <w:b/>
          <w:bCs/>
          <w:color w:val="6B461B" w:themeColor="accent3" w:themeShade="80"/>
          <w:sz w:val="40"/>
          <w:szCs w:val="40"/>
          <w:lang w:eastAsia="zh-TW"/>
        </w:rPr>
        <w:t xml:space="preserve"> </w:t>
      </w:r>
    </w:p>
    <w:p w14:paraId="4E7DF382" w14:textId="1FA591B3" w:rsidR="003D253F" w:rsidRPr="00AE6138" w:rsidRDefault="002532C5" w:rsidP="008008C3">
      <w:pPr>
        <w:spacing w:before="0" w:beforeAutospacing="0" w:after="0" w:afterAutospacing="0" w:line="240" w:lineRule="auto"/>
        <w:rPr>
          <w:rFonts w:ascii="微軟正黑體" w:eastAsia="微軟正黑體" w:hAnsi="微軟正黑體" w:hint="eastAsia"/>
          <w:color w:val="404040" w:themeColor="text1" w:themeTint="BF"/>
          <w:lang w:eastAsia="zh-TW"/>
        </w:rPr>
      </w:pP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Abstract Algebra </w:t>
      </w:r>
    </w:p>
    <w:p w14:paraId="676099C9" w14:textId="3DF893FB" w:rsidR="00AE6138" w:rsidRPr="00E52CF8" w:rsidRDefault="002D3F32" w:rsidP="002D3F32">
      <w:pPr>
        <w:spacing w:line="240" w:lineRule="auto"/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</w:pPr>
      <w:r w:rsidRPr="00E52CF8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※ </w:t>
      </w:r>
      <w:proofErr w:type="gramStart"/>
      <w:r w:rsidR="002532C5" w:rsidRPr="00E52CF8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交換律</w:t>
      </w:r>
      <w:proofErr w:type="gramEnd"/>
      <w:r w:rsidR="002532C5" w:rsidRPr="00E52CF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：適用於加法、乘法。</w:t>
      </w:r>
      <w:r w:rsidRPr="00E52CF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</w:t>
      </w:r>
    </w:p>
    <w:p w14:paraId="6E6A0CAF" w14:textId="748C1B19" w:rsidR="00FF6584" w:rsidRP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a + b = b + a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6B15ACEA" w14:textId="005268D3" w:rsidR="002D3F32" w:rsidRP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a × b = b × a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134FFE94" w14:textId="4598571A" w:rsidR="002532C5" w:rsidRPr="002D3F32" w:rsidRDefault="002D3F32" w:rsidP="002D3F32">
      <w:pPr>
        <w:spacing w:line="240" w:lineRule="auto"/>
        <w:rPr>
          <w:rFonts w:ascii="微軟正黑體" w:eastAsia="微軟正黑體" w:hAnsi="微軟正黑體"/>
          <w:b/>
          <w:bCs/>
          <w:color w:val="404040" w:themeColor="text1" w:themeTint="BF"/>
          <w:lang w:eastAsia="zh-TW"/>
        </w:rPr>
      </w:pPr>
      <w:r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※ </w:t>
      </w:r>
      <w:r w:rsidR="002532C5" w:rsidRPr="002D3F32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結合律</w:t>
      </w:r>
      <w:r w:rsidR="002532C5" w:rsidRPr="002D3F32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：適用於加法、乘法。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 xml:space="preserve"> </w:t>
      </w:r>
    </w:p>
    <w:p w14:paraId="371D31CA" w14:textId="6EFEF20A" w:rsidR="00FF6584" w:rsidRP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(a + b) + c = a + (b + c)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779AFEDA" w14:textId="54B20A99" w:rsidR="002D3F32" w:rsidRPr="002D3F32" w:rsidRDefault="002D3F32" w:rsidP="00320436">
      <w:pPr>
        <w:spacing w:line="240" w:lineRule="auto"/>
        <w:ind w:firstLine="720"/>
        <w:rPr>
          <w:rFonts w:ascii="微軟正黑體" w:eastAsia="微軟正黑體" w:hAnsi="微軟正黑體" w:hint="eastAsia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(a × b) × c = a × (b × c)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7283E4B3" w14:textId="60DF9A67" w:rsidR="002532C5" w:rsidRDefault="002D3F32" w:rsidP="002D3F32">
      <w:pPr>
        <w:spacing w:line="240" w:lineRule="auto"/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</w:pPr>
      <w:r w:rsidRPr="002D3F32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 xml:space="preserve">※ </w:t>
      </w:r>
      <w:proofErr w:type="gramStart"/>
      <w:r w:rsidR="002532C5" w:rsidRPr="002D3F32">
        <w:rPr>
          <w:rFonts w:ascii="微軟正黑體" w:eastAsia="微軟正黑體" w:hAnsi="微軟正黑體" w:cs="新細明體" w:hint="eastAsia"/>
          <w:b/>
          <w:bCs/>
          <w:color w:val="404040" w:themeColor="text1" w:themeTint="BF"/>
          <w:lang w:eastAsia="zh-TW"/>
        </w:rPr>
        <w:t>分配律</w:t>
      </w:r>
      <w:proofErr w:type="gramEnd"/>
      <w:r w:rsidR="002532C5" w:rsidRPr="002D3F32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：適用於乘法對加法、乘法對減法</w:t>
      </w:r>
      <w:r w:rsidR="00FF6584" w:rsidRPr="002D3F32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、加法對除法、減法對除法</w:t>
      </w:r>
      <w:r w:rsidR="00E52CF8"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  <w:t>。</w:t>
      </w:r>
    </w:p>
    <w:p w14:paraId="53915FEB" w14:textId="3767140E" w:rsid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a × (b + c) = (a × b) + (a × c)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2E148A12" w14:textId="135142D5" w:rsid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a × (b - c) = (a × b) - (a × c)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4CCA0EE1" w14:textId="5F246C07" w:rsidR="002D3F32" w:rsidRDefault="002D3F32" w:rsidP="00320436">
      <w:pPr>
        <w:spacing w:line="240" w:lineRule="auto"/>
        <w:ind w:firstLine="720"/>
        <w:rPr>
          <w:rFonts w:ascii="微軟正黑體" w:eastAsia="微軟正黑體" w:hAnsi="微軟正黑體"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>(a + b) ÷ c = a ÷ c + b ÷ c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p w14:paraId="57CC3B72" w14:textId="02BE71E7" w:rsidR="002D3F32" w:rsidRPr="002D3F32" w:rsidRDefault="002D3F32" w:rsidP="00320436">
      <w:pPr>
        <w:spacing w:line="240" w:lineRule="auto"/>
        <w:ind w:firstLine="720"/>
        <w:rPr>
          <w:rFonts w:ascii="微軟正黑體" w:eastAsia="微軟正黑體" w:hAnsi="微軟正黑體" w:hint="eastAsia"/>
          <w:b/>
          <w:bCs/>
          <w:color w:val="404040" w:themeColor="text1" w:themeTint="BF"/>
          <w:lang w:eastAsia="zh-TW"/>
        </w:rPr>
      </w:pPr>
      <w:proofErr w:type="gramStart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•</w:t>
      </w:r>
      <w:proofErr w:type="gramEnd"/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(a </w:t>
      </w:r>
      <w:r w:rsidRPr="002D3F32">
        <w:rPr>
          <w:rFonts w:ascii="Cambria Math" w:eastAsia="微軟正黑體" w:hAnsi="Cambria Math" w:cs="Cambria Math"/>
          <w:color w:val="404040" w:themeColor="text1" w:themeTint="BF"/>
          <w:lang w:eastAsia="zh-TW"/>
        </w:rPr>
        <w:t>−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 b) </w:t>
      </w:r>
      <w:r w:rsidRPr="002D3F32">
        <w:rPr>
          <w:rFonts w:ascii="微軟正黑體" w:eastAsia="微軟正黑體" w:hAnsi="微軟正黑體" w:cs="微軟正黑體" w:hint="eastAsia"/>
          <w:color w:val="404040" w:themeColor="text1" w:themeTint="BF"/>
          <w:lang w:eastAsia="zh-TW"/>
        </w:rPr>
        <w:t>÷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 c = a </w:t>
      </w:r>
      <w:r w:rsidRPr="002D3F32">
        <w:rPr>
          <w:rFonts w:ascii="微軟正黑體" w:eastAsia="微軟正黑體" w:hAnsi="微軟正黑體" w:cs="微軟正黑體" w:hint="eastAsia"/>
          <w:color w:val="404040" w:themeColor="text1" w:themeTint="BF"/>
          <w:lang w:eastAsia="zh-TW"/>
        </w:rPr>
        <w:t>÷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 c </w:t>
      </w:r>
      <w:r w:rsidRPr="002D3F32">
        <w:rPr>
          <w:rFonts w:ascii="Cambria Math" w:eastAsia="微軟正黑體" w:hAnsi="Cambria Math" w:cs="Cambria Math"/>
          <w:color w:val="404040" w:themeColor="text1" w:themeTint="BF"/>
          <w:lang w:eastAsia="zh-TW"/>
        </w:rPr>
        <w:t>−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 b </w:t>
      </w:r>
      <w:r w:rsidRPr="002D3F32">
        <w:rPr>
          <w:rFonts w:ascii="微軟正黑體" w:eastAsia="微軟正黑體" w:hAnsi="微軟正黑體" w:cs="微軟正黑體" w:hint="eastAsia"/>
          <w:color w:val="404040" w:themeColor="text1" w:themeTint="BF"/>
          <w:lang w:eastAsia="zh-TW"/>
        </w:rPr>
        <w:t>÷</w:t>
      </w:r>
      <w:r w:rsidRPr="002D3F32">
        <w:rPr>
          <w:rFonts w:ascii="微軟正黑體" w:eastAsia="微軟正黑體" w:hAnsi="微軟正黑體"/>
          <w:color w:val="404040" w:themeColor="text1" w:themeTint="BF"/>
          <w:lang w:eastAsia="zh-TW"/>
        </w:rPr>
        <w:t xml:space="preserve"> c</w:t>
      </w: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 xml:space="preserve"> </w:t>
      </w:r>
    </w:p>
    <w:sectPr w:rsidR="002D3F32" w:rsidRPr="002D3F32" w:rsidSect="00AB5FD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1D4A8" w14:textId="77777777" w:rsidR="006D5621" w:rsidRDefault="006D5621">
      <w:pPr>
        <w:spacing w:after="0" w:line="240" w:lineRule="auto"/>
      </w:pPr>
      <w:r>
        <w:separator/>
      </w:r>
    </w:p>
    <w:p w14:paraId="2937D42D" w14:textId="77777777" w:rsidR="006D5621" w:rsidRDefault="006D5621"/>
  </w:endnote>
  <w:endnote w:type="continuationSeparator" w:id="0">
    <w:p w14:paraId="1572C4C8" w14:textId="77777777" w:rsidR="006D5621" w:rsidRDefault="006D5621">
      <w:pPr>
        <w:spacing w:after="0" w:line="240" w:lineRule="auto"/>
      </w:pPr>
      <w:r>
        <w:continuationSeparator/>
      </w:r>
    </w:p>
    <w:p w14:paraId="6EF3F5EF" w14:textId="77777777" w:rsidR="006D5621" w:rsidRDefault="006D5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B1AD7" w14:textId="77777777" w:rsidR="00756B5A" w:rsidRDefault="008678F9" w:rsidP="000E56D7">
        <w:pPr>
          <w:pStyle w:val="af2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8317F26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42DE" w14:textId="0CB4D0C1" w:rsidR="00D50CAB" w:rsidRPr="00D50CAB" w:rsidRDefault="00D50CAB" w:rsidP="00D50CAB">
    <w:pPr>
      <w:pStyle w:val="af2"/>
      <w:ind w:left="0"/>
      <w:jc w:val="right"/>
      <w:rPr>
        <w:rFonts w:eastAsia="微軟正黑體"/>
        <w:sz w:val="16"/>
        <w:szCs w:val="16"/>
        <w:lang w:eastAsia="zh-TW"/>
      </w:rPr>
    </w:pPr>
    <w:r w:rsidRPr="00D50CAB">
      <w:rPr>
        <w:rFonts w:eastAsia="微軟正黑體"/>
        <w:sz w:val="16"/>
        <w:szCs w:val="16"/>
        <w:lang w:eastAsia="zh-TW"/>
      </w:rPr>
      <w:t>2025/</w:t>
    </w:r>
    <w:r w:rsidR="0006222A">
      <w:rPr>
        <w:rFonts w:eastAsia="微軟正黑體" w:hint="eastAsia"/>
        <w:sz w:val="16"/>
        <w:szCs w:val="16"/>
        <w:lang w:eastAsia="zh-TW"/>
      </w:rPr>
      <w:t>09</w:t>
    </w:r>
    <w:r w:rsidRPr="00D50CAB">
      <w:rPr>
        <w:rFonts w:eastAsia="微軟正黑體"/>
        <w:sz w:val="16"/>
        <w:szCs w:val="16"/>
        <w:lang w:eastAsia="zh-TW"/>
      </w:rPr>
      <w:t>/</w:t>
    </w:r>
    <w:r w:rsidR="002D3F32">
      <w:rPr>
        <w:rFonts w:eastAsia="微軟正黑體" w:hint="eastAsia"/>
        <w:sz w:val="16"/>
        <w:szCs w:val="16"/>
        <w:lang w:eastAsia="zh-TW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FADA2" w14:textId="77777777" w:rsidR="006D5621" w:rsidRDefault="006D5621">
      <w:pPr>
        <w:spacing w:after="0" w:line="240" w:lineRule="auto"/>
      </w:pPr>
      <w:r>
        <w:separator/>
      </w:r>
    </w:p>
    <w:p w14:paraId="7685103E" w14:textId="77777777" w:rsidR="006D5621" w:rsidRDefault="006D5621"/>
  </w:footnote>
  <w:footnote w:type="continuationSeparator" w:id="0">
    <w:p w14:paraId="796DC702" w14:textId="77777777" w:rsidR="006D5621" w:rsidRDefault="006D5621">
      <w:pPr>
        <w:spacing w:after="0" w:line="240" w:lineRule="auto"/>
      </w:pPr>
      <w:r>
        <w:continuationSeparator/>
      </w:r>
    </w:p>
    <w:p w14:paraId="037890F7" w14:textId="77777777" w:rsidR="006D5621" w:rsidRDefault="006D56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4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頁首表格版面配置​​"/>
    </w:tblPr>
    <w:tblGrid>
      <w:gridCol w:w="7920"/>
    </w:tblGrid>
    <w:tr w:rsidR="00756B5A" w14:paraId="455DBF94" w14:textId="77777777">
      <w:trPr>
        <w:trHeight w:val="576"/>
      </w:trPr>
      <w:tc>
        <w:tcPr>
          <w:tcW w:w="7920" w:type="dxa"/>
        </w:tcPr>
        <w:p w14:paraId="29949D28" w14:textId="77777777" w:rsidR="00756B5A" w:rsidRDefault="00756B5A">
          <w:pPr>
            <w:pStyle w:val="af"/>
          </w:pPr>
        </w:p>
      </w:tc>
    </w:tr>
  </w:tbl>
  <w:p w14:paraId="388B6583" w14:textId="77777777" w:rsidR="00756B5A" w:rsidRDefault="00756B5A">
    <w:pPr>
      <w:pStyle w:val="af"/>
    </w:pPr>
  </w:p>
  <w:p w14:paraId="56C216C6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56E1" w14:textId="77777777" w:rsidR="00756B5A" w:rsidRDefault="00CB7D11">
    <w:pPr>
      <w:pStyle w:val="af"/>
      <w:rPr>
        <w:lang w:eastAsia="zh-TW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EF85058" wp14:editId="672EF3D1">
              <wp:simplePos x="0" y="0"/>
              <wp:positionH relativeFrom="column">
                <wp:posOffset>-762990</wp:posOffset>
              </wp:positionH>
              <wp:positionV relativeFrom="paragraph">
                <wp:posOffset>-437614</wp:posOffset>
              </wp:positionV>
              <wp:extent cx="7887819" cy="10770767"/>
              <wp:effectExtent l="0" t="0" r="0" b="0"/>
              <wp:wrapNone/>
              <wp:docPr id="8" name="群組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770767"/>
                        <a:chOff x="0" y="0"/>
                        <a:chExt cx="7887819" cy="10770767"/>
                      </a:xfrm>
                    </wpg:grpSpPr>
                    <wps:wsp>
                      <wps:cNvPr id="6" name="直線接點​​ 6" title="線條設計元素"/>
                      <wps:cNvCnPr/>
                      <wps:spPr>
                        <a:xfrm>
                          <a:off x="762000" y="9824195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群組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手繪多邊形：圖案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手繪多邊形：圖案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手繪多邊形：圖案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手繪多邊形：圖案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手繪多邊形：圖案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手繪多邊形：圖案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手繪多邊形：圖案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群組 28"/>
                      <wpg:cNvGrpSpPr/>
                      <wpg:grpSpPr>
                        <a:xfrm rot="10800000">
                          <a:off x="0" y="8367927"/>
                          <a:ext cx="3004597" cy="2402840"/>
                          <a:chOff x="14016" y="-1485488"/>
                          <a:chExt cx="7091845" cy="5671156"/>
                        </a:xfrm>
                      </wpg:grpSpPr>
                      <wps:wsp>
                        <wps:cNvPr id="90" name="手繪多邊形：圖案 90"/>
                        <wps:cNvSpPr/>
                        <wps:spPr>
                          <a:xfrm>
                            <a:off x="4102032" y="1294423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手繪多邊形：圖案 91"/>
                        <wps:cNvSpPr/>
                        <wps:spPr>
                          <a:xfrm>
                            <a:off x="2400892" y="-1409671"/>
                            <a:ext cx="4629927" cy="4650148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手繪多邊形：圖案 92"/>
                        <wps:cNvSpPr/>
                        <wps:spPr>
                          <a:xfrm>
                            <a:off x="5589508" y="2669315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手繪多邊形：圖案 93"/>
                        <wps:cNvSpPr/>
                        <wps:spPr>
                          <a:xfrm>
                            <a:off x="4102032" y="2669216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手繪多邊形：圖案 94"/>
                        <wps:cNvSpPr/>
                        <wps:spPr>
                          <a:xfrm>
                            <a:off x="1429278" y="-1485488"/>
                            <a:ext cx="1516353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手繪多邊形：圖案 95"/>
                        <wps:cNvSpPr/>
                        <wps:spPr>
                          <a:xfrm>
                            <a:off x="14016" y="-1485488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手繪多邊形：圖案 96"/>
                        <wps:cNvSpPr/>
                        <wps:spPr>
                          <a:xfrm>
                            <a:off x="1429278" y="-90444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3F5E8" id="群組 8" o:spid="_x0000_s1026" style="position:absolute;margin-left:-60.1pt;margin-top:-34.45pt;width:621.1pt;height:848.1pt;z-index:251687936;mso-height-relative:margin" coordsize="78878,10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">
              <v:line id="直線接點​​ 6" o:spid="_x0000_s1027" style="position:absolute;visibility:visible;mso-wrap-style:square" from="7620,98241" to="57912,9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群組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手繪多邊形：圖案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手繪多邊形：圖案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手繪多邊形：圖案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手繪多邊形：圖案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手繪多邊形：圖案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手繪多邊形：圖案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手繪多邊形：圖案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群組 28" o:spid="_x0000_s1036" style="position:absolute;top:83679;width:30045;height:24028;rotation:180" coordorigin="140,-14854" coordsize="7091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手繪多邊形：圖案 90" o:spid="_x0000_s1037" style="position:absolute;left:41020;top:12944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5,75818;1558615,561051;1558615,1460754;80897,1460754;80897,75818;1040875,75818" o:connectangles="0,0,0,0,0,0"/>
                </v:shape>
                <v:shape id="手繪多邊形：圖案 91" o:spid="_x0000_s1038" style="position:absolute;left:24008;top:-14096;width:46300;height:46500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8,0;4629927,0;4629927,4650148;4144694,4164915;3255101,4164915;3255101,3265213;2769868,2779980;1870167,2779980;1870167,3558374;1860060,3552694;1860060,4154806;960357,4154806;475124,3669574;475124,2769871;485232,2769871;485232,485232;0,0" o:connectangles="0,0,0,0,0,0,0,0,0,0,0,0,0,0,0,0,0,0"/>
                </v:shape>
                <v:shape id="手繪多邊形：圖案 92" o:spid="_x0000_s1039" style="position:absolute;left:55895;top:26693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1;1460755,1491081;1460755,550942;975521,75818" o:connectangles="0,0,0,0,0,0"/>
                </v:shape>
                <v:shape id="手繪多邊形：圖案 93" o:spid="_x0000_s1040" style="position:absolute;left:41020;top:26692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5,75818;80897,75818;80897,1015957;598638,1501191;1558615,1501191;1558615,75818" o:connectangles="0,0,0,0,0,0"/>
                </v:shape>
                <v:shape id="手繪多邊形：圖案 94" o:spid="_x0000_s1041" style="position:absolute;left:14292;top:-14854;width:15164;height:29315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1,2855797;1460755,2855797;1460755,561050;985630,75818" o:connectangles="0,0,0,0,0,0,0"/>
                </v:shape>
                <v:shape id="手繪多邊形：圖案 95" o:spid="_x0000_s1042" style="position:absolute;left:140;top:-14854;width:15163;height:15162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1,75818;1491081,1470863;561051,1470863;75818,985630" o:connectangles="0,0,0,0,0,0"/>
                </v:shape>
                <v:shape id="手繪多邊形：圖案 96" o:spid="_x0000_s1043" style="position:absolute;left:14292;top:-904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5,75818;75818,75818;75818,975521;561051,1460754;1460755,1460754;1460755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C3B"/>
    <w:multiLevelType w:val="hybridMultilevel"/>
    <w:tmpl w:val="E7CAE3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077E56"/>
    <w:multiLevelType w:val="hybridMultilevel"/>
    <w:tmpl w:val="1618F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7C43DC"/>
    <w:multiLevelType w:val="hybridMultilevel"/>
    <w:tmpl w:val="010A4B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E520895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011A68"/>
    <w:multiLevelType w:val="hybridMultilevel"/>
    <w:tmpl w:val="8710EBF6"/>
    <w:lvl w:ilvl="0" w:tplc="2120504A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6642267">
    <w:abstractNumId w:val="3"/>
  </w:num>
  <w:num w:numId="2" w16cid:durableId="1541820938">
    <w:abstractNumId w:val="0"/>
  </w:num>
  <w:num w:numId="3" w16cid:durableId="104035694">
    <w:abstractNumId w:val="1"/>
  </w:num>
  <w:num w:numId="4" w16cid:durableId="92904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F"/>
    <w:rsid w:val="00014C05"/>
    <w:rsid w:val="0006222A"/>
    <w:rsid w:val="0007472D"/>
    <w:rsid w:val="000842BB"/>
    <w:rsid w:val="000C24C8"/>
    <w:rsid w:val="000E191D"/>
    <w:rsid w:val="000E56D7"/>
    <w:rsid w:val="0011147F"/>
    <w:rsid w:val="00127771"/>
    <w:rsid w:val="001706D5"/>
    <w:rsid w:val="00187D0C"/>
    <w:rsid w:val="00220381"/>
    <w:rsid w:val="002532C5"/>
    <w:rsid w:val="00273824"/>
    <w:rsid w:val="002848EB"/>
    <w:rsid w:val="002C1F46"/>
    <w:rsid w:val="002D3F32"/>
    <w:rsid w:val="00311463"/>
    <w:rsid w:val="00320436"/>
    <w:rsid w:val="00332698"/>
    <w:rsid w:val="003856C4"/>
    <w:rsid w:val="003D253F"/>
    <w:rsid w:val="003E1D89"/>
    <w:rsid w:val="003F1C6D"/>
    <w:rsid w:val="004214FA"/>
    <w:rsid w:val="00442FBC"/>
    <w:rsid w:val="00525ED5"/>
    <w:rsid w:val="00624166"/>
    <w:rsid w:val="00676168"/>
    <w:rsid w:val="006C2496"/>
    <w:rsid w:val="006D0857"/>
    <w:rsid w:val="006D5621"/>
    <w:rsid w:val="00756B5A"/>
    <w:rsid w:val="00773F3E"/>
    <w:rsid w:val="007C78B0"/>
    <w:rsid w:val="008008C3"/>
    <w:rsid w:val="0084225B"/>
    <w:rsid w:val="008678F9"/>
    <w:rsid w:val="0089364C"/>
    <w:rsid w:val="00926A42"/>
    <w:rsid w:val="009B01A7"/>
    <w:rsid w:val="009B767C"/>
    <w:rsid w:val="00A82F39"/>
    <w:rsid w:val="00AB5FDF"/>
    <w:rsid w:val="00AE6138"/>
    <w:rsid w:val="00B17D0F"/>
    <w:rsid w:val="00B4626C"/>
    <w:rsid w:val="00BE4D59"/>
    <w:rsid w:val="00C701E9"/>
    <w:rsid w:val="00CA12D4"/>
    <w:rsid w:val="00CB7D11"/>
    <w:rsid w:val="00D0045E"/>
    <w:rsid w:val="00D050E7"/>
    <w:rsid w:val="00D07EDF"/>
    <w:rsid w:val="00D50CAB"/>
    <w:rsid w:val="00E52CF8"/>
    <w:rsid w:val="00E56FAF"/>
    <w:rsid w:val="00EB0670"/>
    <w:rsid w:val="00F70692"/>
    <w:rsid w:val="00FA288A"/>
    <w:rsid w:val="00FC3F19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5C14"/>
  <w15:chartTrackingRefBased/>
  <w15:docId w15:val="{79114170-CEFA-47B7-954E-3DD8C04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AB"/>
    <w:pPr>
      <w:spacing w:before="100" w:beforeAutospacing="1" w:after="100" w:afterAutospacing="1" w:line="360" w:lineRule="auto"/>
    </w:pPr>
    <w:rPr>
      <w:rFonts w:ascii="Arial" w:eastAsia="Arial" w:hAnsi="Arial" w:cs="Arial"/>
      <w:color w:val="0D0D0D" w:themeColor="text1" w:themeTint="F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50CAB"/>
    <w:pPr>
      <w:keepNext/>
      <w:keepLines/>
      <w:spacing w:line="240" w:lineRule="auto"/>
      <w:outlineLvl w:val="0"/>
    </w:pPr>
    <w:rPr>
      <w:b/>
      <w:color w:val="41342F" w:themeColor="background2" w:themeShade="40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6">
    <w:name w:val="heading 6"/>
    <w:basedOn w:val="a"/>
    <w:next w:val="a"/>
    <w:link w:val="60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a5">
    <w:name w:val="連絡資訊"/>
    <w:basedOn w:val="a"/>
    <w:uiPriority w:val="10"/>
    <w:qFormat/>
    <w:rsid w:val="0011147F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a6">
    <w:name w:val="Date"/>
    <w:basedOn w:val="a"/>
    <w:next w:val="a"/>
    <w:link w:val="a7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a7">
    <w:name w:val="日期 字元"/>
    <w:basedOn w:val="a0"/>
    <w:link w:val="a6"/>
    <w:uiPriority w:val="2"/>
    <w:semiHidden/>
    <w:rPr>
      <w:color w:val="FFCA08" w:themeColor="accent1"/>
      <w:sz w:val="22"/>
    </w:rPr>
  </w:style>
  <w:style w:type="paragraph" w:styleId="a8">
    <w:name w:val="Salutation"/>
    <w:basedOn w:val="a"/>
    <w:next w:val="a"/>
    <w:link w:val="a9"/>
    <w:uiPriority w:val="4"/>
    <w:semiHidden/>
    <w:unhideWhenUsed/>
    <w:qFormat/>
    <w:pPr>
      <w:spacing w:before="800" w:after="580" w:line="240" w:lineRule="auto"/>
    </w:pPr>
  </w:style>
  <w:style w:type="character" w:customStyle="1" w:styleId="a9">
    <w:name w:val="問候 字元"/>
    <w:basedOn w:val="a0"/>
    <w:link w:val="a8"/>
    <w:uiPriority w:val="4"/>
    <w:semiHidden/>
  </w:style>
  <w:style w:type="paragraph" w:styleId="aa">
    <w:name w:val="Closing"/>
    <w:basedOn w:val="a"/>
    <w:link w:val="ab"/>
    <w:uiPriority w:val="5"/>
    <w:semiHidden/>
    <w:unhideWhenUsed/>
    <w:qFormat/>
    <w:pPr>
      <w:spacing w:before="720" w:after="0" w:line="240" w:lineRule="auto"/>
    </w:pPr>
  </w:style>
  <w:style w:type="character" w:customStyle="1" w:styleId="ab">
    <w:name w:val="結語 字元"/>
    <w:basedOn w:val="a0"/>
    <w:link w:val="aa"/>
    <w:uiPriority w:val="5"/>
    <w:semiHidden/>
  </w:style>
  <w:style w:type="paragraph" w:styleId="ac">
    <w:name w:val="Signature"/>
    <w:basedOn w:val="a"/>
    <w:link w:val="ad"/>
    <w:uiPriority w:val="6"/>
    <w:semiHidden/>
    <w:unhideWhenUsed/>
    <w:qFormat/>
    <w:pPr>
      <w:spacing w:before="720" w:after="280" w:line="240" w:lineRule="auto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header"/>
    <w:basedOn w:val="a"/>
    <w:link w:val="af0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af1">
    <w:name w:val="公司名稱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af0">
    <w:name w:val="頁首 字元"/>
    <w:basedOn w:val="a0"/>
    <w:link w:val="af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af2">
    <w:name w:val="footer"/>
    <w:basedOn w:val="a"/>
    <w:link w:val="af3"/>
    <w:uiPriority w:val="99"/>
    <w:unhideWhenUsed/>
    <w:rsid w:val="0011147F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af3">
    <w:name w:val="頁尾 字元"/>
    <w:basedOn w:val="a0"/>
    <w:link w:val="af2"/>
    <w:uiPriority w:val="99"/>
    <w:rsid w:val="0011147F"/>
    <w:rPr>
      <w:rFonts w:eastAsia="細明體"/>
      <w:color w:val="000000" w:themeColor="text1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semiHidden/>
    <w:rPr>
      <w:b w:val="0"/>
      <w:i w:val="0"/>
      <w:iCs/>
      <w:color w:val="000000" w:themeColor="text1"/>
    </w:rPr>
  </w:style>
  <w:style w:type="character" w:customStyle="1" w:styleId="ad">
    <w:name w:val="簽名 字元"/>
    <w:basedOn w:val="a0"/>
    <w:link w:val="ac"/>
    <w:uiPriority w:val="6"/>
    <w:semiHidden/>
  </w:style>
  <w:style w:type="character" w:customStyle="1" w:styleId="10">
    <w:name w:val="標題 1 字元"/>
    <w:basedOn w:val="a0"/>
    <w:link w:val="1"/>
    <w:uiPriority w:val="9"/>
    <w:rsid w:val="00D50CAB"/>
    <w:rPr>
      <w:rFonts w:ascii="Arial" w:eastAsia="Arial" w:hAnsi="Arial" w:cs="Arial"/>
      <w:b/>
      <w:color w:val="41342F" w:themeColor="background2" w:themeShade="4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50">
    <w:name w:val="標題 5 字元"/>
    <w:basedOn w:val="a0"/>
    <w:link w:val="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80">
    <w:name w:val="標題 8 字元"/>
    <w:basedOn w:val="a0"/>
    <w:link w:val="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標題 9 字元"/>
    <w:basedOn w:val="a0"/>
    <w:link w:val="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Quote"/>
    <w:basedOn w:val="a"/>
    <w:next w:val="a"/>
    <w:link w:val="af8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semiHidden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afa">
    <w:name w:val="鮮明引文 字元"/>
    <w:basedOn w:val="a0"/>
    <w:link w:val="af9"/>
    <w:uiPriority w:val="30"/>
    <w:semiHidden/>
    <w:rPr>
      <w:i/>
      <w:iCs/>
      <w:color w:val="C49A00" w:themeColor="accent1" w:themeShade="BF"/>
    </w:rPr>
  </w:style>
  <w:style w:type="character" w:styleId="afb">
    <w:name w:val="annotation reference"/>
    <w:basedOn w:val="a0"/>
    <w:uiPriority w:val="99"/>
    <w:semiHidden/>
    <w:unhideWhenUsed/>
    <w:rsid w:val="009B01A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afd">
    <w:name w:val="註解文字 字元"/>
    <w:basedOn w:val="a0"/>
    <w:link w:val="afc"/>
    <w:uiPriority w:val="99"/>
    <w:semiHidden/>
    <w:rsid w:val="009B01A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B01A7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9B01A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aff2">
    <w:name w:val="List Paragraph"/>
    <w:basedOn w:val="a"/>
    <w:uiPriority w:val="34"/>
    <w:unhideWhenUsed/>
    <w:qFormat/>
    <w:rsid w:val="0028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me\AppData\Roaming\Microsoft\Templates\&#35282;&#24230;&#21644;&#26354;&#32218;&#20633;&#24536;&#37636;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A6387-41D7-46F5-88CA-233A384B9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角度和曲線備忘錄</Template>
  <TotalTime>227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10</cp:revision>
  <cp:lastPrinted>2025-09-11T17:09:00Z</cp:lastPrinted>
  <dcterms:created xsi:type="dcterms:W3CDTF">2025-08-11T11:52:00Z</dcterms:created>
  <dcterms:modified xsi:type="dcterms:W3CDTF">2025-09-11T17:09:00Z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